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right" w:tblpY="736"/>
        <w:tblW w:w="10964" w:type="dxa"/>
        <w:jc w:val="right"/>
        <w:tblLook w:val="0000" w:firstRow="0" w:lastRow="0" w:firstColumn="0" w:lastColumn="0" w:noHBand="0" w:noVBand="0"/>
      </w:tblPr>
      <w:tblGrid>
        <w:gridCol w:w="4396"/>
        <w:gridCol w:w="1007"/>
        <w:gridCol w:w="5561"/>
      </w:tblGrid>
      <w:tr w:rsidRPr="00CE2209" w:rsidR="00CE2209" w:rsidTr="00466D78" w14:paraId="61BBAD82" w14:textId="77777777">
        <w:trPr>
          <w:trHeight w:val="775"/>
          <w:jc w:val="right"/>
        </w:trPr>
        <w:tc>
          <w:tcPr>
            <w:tcW w:w="4396" w:type="dxa"/>
          </w:tcPr>
          <w:p w:rsidR="007B63BD" w:rsidP="00466D78" w:rsidRDefault="00D84A87" w14:paraId="36AA7CC1" w14:textId="77777777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1F8334" wp14:editId="7ED9DC04">
                  <wp:extent cx="1542415" cy="530225"/>
                  <wp:effectExtent l="0" t="0" r="63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415" cy="530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Pr="00E24433" w:rsidR="00E24433" w:rsidP="00466D78" w:rsidRDefault="00E24433" w14:paraId="064C1139" w14:textId="10154735"/>
        </w:tc>
        <w:tc>
          <w:tcPr>
            <w:tcW w:w="6568" w:type="dxa"/>
            <w:gridSpan w:val="2"/>
          </w:tcPr>
          <w:p w:rsidRPr="00FB6A52" w:rsidR="007B63BD" w:rsidP="00466D78" w:rsidRDefault="00D84A87" w14:paraId="0EE07EC0" w14:textId="77777777">
            <w:pPr>
              <w:pStyle w:val="Subtitle"/>
              <w:jc w:val="right"/>
              <w:rPr>
                <w:rFonts w:cstheme="minorHAnsi"/>
                <w:b/>
                <w:bCs/>
                <w:sz w:val="40"/>
                <w:szCs w:val="40"/>
              </w:rPr>
            </w:pPr>
            <w:r w:rsidRPr="00FB6A52">
              <w:rPr>
                <w:rFonts w:cstheme="minorHAnsi"/>
                <w:b/>
                <w:bCs/>
                <w:sz w:val="40"/>
                <w:szCs w:val="40"/>
              </w:rPr>
              <w:t>Sales Invoice</w:t>
            </w:r>
          </w:p>
          <w:p w:rsidR="00D84A87" w:rsidP="00466D78" w:rsidRDefault="00D84A87" w14:paraId="0DA018A3" w14:textId="7D5DA832">
            <w:pPr>
              <w:jc w:val="right"/>
            </w:pPr>
            <w:r>
              <w:t xml:space="preserve">INV </w:t>
            </w:r>
            <w:proofErr w:type="gramStart"/>
            <w:r>
              <w:t># :</w:t>
            </w:r>
            <w:proofErr w:type="gramEnd"/>
            <w:r>
              <w:t xml:space="preserve"> </w:t>
            </w:r>
            <w:sdt>
              <w:sdtPr>
                <w:alias w:val="#Nav: /Header/DocumentNo"/>
                <w:tag w:val="#Nav: Atricon Sales Invoice/50000"/>
                <w:id w:val="-2044893853"/>
                <w:placeholder>
                  <w:docPart w:val="DefaultPlaceholder_-1854013440"/>
                </w:placeholder>
                <w:dataBinding w:prefixMappings="xmlns:ns0='urn:microsoft-dynamics-nav/reports/Atricon Sales Invoice/50000/'" w:xpath="/ns0:NavWordReportXmlPart[1]/ns0:Header[1]/ns0:DocumentNo[1]" w:storeItemID="{E0CAE291-8957-41BE-88EF-0DA69FA2D66C}"/>
                <w:text/>
              </w:sdtPr>
              <w:sdtEndPr/>
              <w:sdtContent>
                <w:proofErr w:type="spellStart"/>
                <w:r>
                  <w:t>DocumentNo</w:t>
                </w:r>
                <w:proofErr w:type="spellEnd"/>
              </w:sdtContent>
            </w:sdt>
          </w:p>
          <w:sdt>
            <w:sdtPr>
              <w:alias w:val="#Nav: /Header/DocumentDate"/>
              <w:tag w:val="#Nav: Atricon Sales Invoice/50000"/>
              <w:id w:val="137229258"/>
              <w:placeholder>
                <w:docPart w:val="DefaultPlaceholder_-1854013440"/>
              </w:placeholder>
              <w:dataBinding w:prefixMappings="xmlns:ns0='urn:microsoft-dynamics-nav/reports/Atricon Sales Invoice/50000/'" w:xpath="/ns0:NavWordReportXmlPart[1]/ns0:Header[1]/ns0:DocumentDate[1]" w:storeItemID="{E0CAE291-8957-41BE-88EF-0DA69FA2D66C}"/>
              <w:text/>
            </w:sdtPr>
            <w:sdtEndPr/>
            <w:sdtContent>
              <w:p w:rsidRPr="00D84A87" w:rsidR="00D84A87" w:rsidP="00466D78" w:rsidRDefault="00D84A87" w14:paraId="678B2FF5" w14:textId="60C50B13">
                <w:pPr>
                  <w:jc w:val="right"/>
                </w:pPr>
                <w:proofErr w:type="spellStart"/>
                <w:r>
                  <w:t>DocumentDate</w:t>
                </w:r>
                <w:proofErr w:type="spellEnd"/>
              </w:p>
            </w:sdtContent>
          </w:sdt>
        </w:tc>
      </w:tr>
      <w:tr w:rsidRPr="00CE2209" w:rsidR="007B63BD" w:rsidTr="00466D78" w14:paraId="4C5270A3" w14:textId="77777777">
        <w:trPr>
          <w:trHeight w:val="566"/>
          <w:jc w:val="right"/>
        </w:trPr>
        <w:tc>
          <w:tcPr>
            <w:tcW w:w="5403" w:type="dxa"/>
            <w:gridSpan w:val="2"/>
          </w:tcPr>
          <w:tbl>
            <w:tblPr>
              <w:tblStyle w:val="TableGrid"/>
              <w:tblW w:w="4194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94"/>
            </w:tblGrid>
            <w:tr w:rsidRPr="00E24433" w:rsidR="00CE2209" w:rsidTr="00466D78" w14:paraId="41C1C654" w14:textId="77777777">
              <w:trPr>
                <w:trHeight w:val="657"/>
              </w:trPr>
              <w:tc>
                <w:tcPr>
                  <w:tcW w:w="5000" w:type="pct"/>
                  <w:vAlign w:val="bottom"/>
                </w:tcPr>
                <w:tbl>
                  <w:tblPr>
                    <w:tblStyle w:val="TableGrid"/>
                    <w:tblW w:w="4979" w:type="pct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76"/>
                  </w:tblGrid>
                  <w:tr w:rsidRPr="00E24433" w:rsidR="00CE2209" w:rsidTr="00466D78" w14:paraId="5CBCA661" w14:textId="77777777">
                    <w:trPr>
                      <w:trHeight w:val="144"/>
                    </w:trPr>
                    <w:tc>
                      <w:tcPr>
                        <w:tcW w:w="5000" w:type="pct"/>
                      </w:tcPr>
                      <w:p w:rsidRPr="00E24433" w:rsidR="007B63BD" w:rsidP="00466D78" w:rsidRDefault="007C47A9" w14:paraId="17413E10" w14:textId="47DDDFB5">
                        <w:pPr>
                          <w:pStyle w:val="NoSpacing"/>
                          <w:framePr w:hSpace="180" w:wrap="around" w:hAnchor="margin" w:vAnchor="page" w:xAlign="right" w:y="736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E24433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Bill To</w:t>
                        </w:r>
                      </w:p>
                      <w:p w:rsidRPr="00E24433" w:rsidR="007B63BD" w:rsidP="00466D78" w:rsidRDefault="00E87BFC" w14:paraId="3CF6A249" w14:textId="77777777">
                        <w:pPr>
                          <w:pStyle w:val="NoSpacing"/>
                          <w:framePr w:hSpace="180" w:wrap="around" w:hAnchor="margin" w:vAnchor="page" w:xAlign="right" w:y="736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alias w:val="#Nav: /Header/CustomerAddress1"/>
                            <w:tag w:val="#Nav: Atricon Sales Invoice/50000"/>
                            <w:id w:val="444745016"/>
                            <w:dataBinding w:prefixMappings="xmlns:ns0='urn:microsoft-dynamics-nav/reports/Atricon Sales Invoice/50000/'" w:xpath="/ns0:NavWordReportXmlPart[1]/ns0:Header[1]/ns0:CustomerAddress1[1]" w:storeItemID="{E0CAE291-8957-41BE-88EF-0DA69FA2D66C}"/>
                            <w:text/>
                          </w:sdtPr>
                          <w:sdtEndPr>
                            <w:rPr>
                              <w:b w:val="0"/>
                              <w:bCs w:val="0"/>
                            </w:rPr>
                          </w:sdtEndPr>
                          <w:sdtContent>
                            <w:r w:rsidRPr="00E24433" w:rsidR="007B63B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CustomerAddress1</w:t>
                            </w:r>
                          </w:sdtContent>
                        </w:sdt>
                      </w:p>
                    </w:tc>
                  </w:tr>
                  <w:tr w:rsidRPr="00E24433" w:rsidR="00CE2209" w:rsidTr="00466D78" w14:paraId="795AB027" w14:textId="77777777">
                    <w:trPr>
                      <w:trHeight w:val="72"/>
                    </w:trPr>
                    <w:tc>
                      <w:tcPr>
                        <w:tcW w:w="5000" w:type="pct"/>
                      </w:tcPr>
                      <w:p w:rsidRPr="00E24433" w:rsidR="007B63BD" w:rsidP="00466D78" w:rsidRDefault="00E87BFC" w14:paraId="4C47CB9A" w14:textId="77777777">
                        <w:pPr>
                          <w:pStyle w:val="NoSpacing"/>
                          <w:framePr w:hSpace="180" w:wrap="around" w:hAnchor="margin" w:vAnchor="page" w:xAlign="right" w:y="736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alias w:val="#Nav: /Header/CustomerAddress2"/>
                            <w:tag w:val="#Nav: Atricon Sales Invoice/50000"/>
                            <w:id w:val="-748650254"/>
                            <w:dataBinding w:prefixMappings="xmlns:ns0='urn:microsoft-dynamics-nav/reports/Atricon Sales Invoice/50000/'" w:xpath="/ns0:NavWordReportXmlPart[1]/ns0:Header[1]/ns0:CustomerAddress2[1]" w:storeItemID="{E0CAE291-8957-41BE-88EF-0DA69FA2D66C}"/>
                            <w:text/>
                          </w:sdtPr>
                          <w:sdtEndPr/>
                          <w:sdtContent>
                            <w:r w:rsidRPr="00E24433" w:rsidR="007B63B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CustomerAddress2</w:t>
                            </w:r>
                          </w:sdtContent>
                        </w:sdt>
                      </w:p>
                    </w:tc>
                  </w:tr>
                  <w:tr w:rsidRPr="00E24433" w:rsidR="00CE2209" w:rsidTr="00466D78" w14:paraId="48EE38D8" w14:textId="77777777">
                    <w:trPr>
                      <w:trHeight w:val="72"/>
                    </w:trPr>
                    <w:tc>
                      <w:tcPr>
                        <w:tcW w:w="5000" w:type="pct"/>
                      </w:tcPr>
                      <w:p w:rsidRPr="00E24433" w:rsidR="007B63BD" w:rsidP="00466D78" w:rsidRDefault="00E87BFC" w14:paraId="2724C6E0" w14:textId="77777777">
                        <w:pPr>
                          <w:pStyle w:val="NoSpacing"/>
                          <w:framePr w:hSpace="180" w:wrap="around" w:hAnchor="margin" w:vAnchor="page" w:xAlign="right" w:y="736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alias w:val="#Nav: /Header/CustomerAddress3"/>
                            <w:tag w:val="#Nav: Atricon Sales Invoice/50000"/>
                            <w:id w:val="818996500"/>
                            <w:dataBinding w:prefixMappings="xmlns:ns0='urn:microsoft-dynamics-nav/reports/Atricon Sales Invoice/50000/'" w:xpath="/ns0:NavWordReportXmlPart[1]/ns0:Header[1]/ns0:CustomerAddress3[1]" w:storeItemID="{E0CAE291-8957-41BE-88EF-0DA69FA2D66C}"/>
                            <w:text/>
                          </w:sdtPr>
                          <w:sdtEndPr/>
                          <w:sdtContent>
                            <w:r w:rsidRPr="00E24433" w:rsidR="007B63B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CustomerAddress3</w:t>
                            </w:r>
                          </w:sdtContent>
                        </w:sdt>
                      </w:p>
                    </w:tc>
                  </w:tr>
                  <w:tr w:rsidRPr="00E24433" w:rsidR="00CE2209" w:rsidTr="00466D78" w14:paraId="1D0C834B" w14:textId="77777777">
                    <w:trPr>
                      <w:trHeight w:val="72"/>
                    </w:trPr>
                    <w:tc>
                      <w:tcPr>
                        <w:tcW w:w="5000" w:type="pct"/>
                      </w:tcPr>
                      <w:p w:rsidRPr="00E24433" w:rsidR="007B63BD" w:rsidP="00466D78" w:rsidRDefault="00E87BFC" w14:paraId="76079C85" w14:textId="77777777">
                        <w:pPr>
                          <w:pStyle w:val="NoSpacing"/>
                          <w:framePr w:hSpace="180" w:wrap="around" w:hAnchor="margin" w:vAnchor="page" w:xAlign="right" w:y="736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alias w:val="#Nav: /Header/CustomerAddress4"/>
                            <w:tag w:val="#Nav: Atricon Sales Invoice/50000"/>
                            <w:id w:val="-1393430426"/>
                            <w:dataBinding w:prefixMappings="xmlns:ns0='urn:microsoft-dynamics-nav/reports/Atricon Sales Invoice/50000/'" w:xpath="/ns0:NavWordReportXmlPart[1]/ns0:Header[1]/ns0:CustomerAddress4[1]" w:storeItemID="{E0CAE291-8957-41BE-88EF-0DA69FA2D66C}"/>
                            <w:text/>
                          </w:sdtPr>
                          <w:sdtEndPr/>
                          <w:sdtContent>
                            <w:r w:rsidRPr="00E24433" w:rsidR="007B63B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CustomerAddress4</w:t>
                            </w:r>
                          </w:sdtContent>
                        </w:sdt>
                      </w:p>
                    </w:tc>
                  </w:tr>
                  <w:tr w:rsidRPr="00E24433" w:rsidR="00CE2209" w:rsidTr="00466D78" w14:paraId="4BC7B610" w14:textId="77777777">
                    <w:trPr>
                      <w:trHeight w:val="72"/>
                    </w:trPr>
                    <w:tc>
                      <w:tcPr>
                        <w:tcW w:w="5000" w:type="pct"/>
                      </w:tcPr>
                      <w:p w:rsidRPr="00E24433" w:rsidR="007B63BD" w:rsidP="00466D78" w:rsidRDefault="00E87BFC" w14:paraId="04159A28" w14:textId="77777777">
                        <w:pPr>
                          <w:pStyle w:val="NoSpacing"/>
                          <w:framePr w:hSpace="180" w:wrap="around" w:hAnchor="margin" w:vAnchor="page" w:xAlign="right" w:y="736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alias w:val="#Nav: /Header/CustomerAddress5"/>
                            <w:tag w:val="#Nav: Atricon Sales Invoice/50000"/>
                            <w:id w:val="-425656354"/>
                            <w:dataBinding w:prefixMappings="xmlns:ns0='urn:microsoft-dynamics-nav/reports/Atricon Sales Invoice/50000/'" w:xpath="/ns0:NavWordReportXmlPart[1]/ns0:Header[1]/ns0:CustomerAddress5[1]" w:storeItemID="{E0CAE291-8957-41BE-88EF-0DA69FA2D66C}"/>
                            <w:text/>
                          </w:sdtPr>
                          <w:sdtEndPr/>
                          <w:sdtContent>
                            <w:r w:rsidRPr="00E24433" w:rsidR="007B63B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CustomerAddress5</w:t>
                            </w:r>
                          </w:sdtContent>
                        </w:sdt>
                      </w:p>
                    </w:tc>
                  </w:tr>
                  <w:tr w:rsidRPr="00E24433" w:rsidR="00CE2209" w:rsidTr="00466D78" w14:paraId="71717C17" w14:textId="77777777">
                    <w:trPr>
                      <w:trHeight w:val="72"/>
                    </w:trPr>
                    <w:tc>
                      <w:tcPr>
                        <w:tcW w:w="5000" w:type="pct"/>
                      </w:tcPr>
                      <w:p w:rsidRPr="00E24433" w:rsidR="007B63BD" w:rsidP="00466D78" w:rsidRDefault="00E87BFC" w14:paraId="47A0733B" w14:textId="77777777">
                        <w:pPr>
                          <w:pStyle w:val="NoSpacing"/>
                          <w:framePr w:hSpace="180" w:wrap="around" w:hAnchor="margin" w:vAnchor="page" w:xAlign="right" w:y="736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alias w:val="#Nav: /Header/CustomerAddress6"/>
                            <w:tag w:val="#Nav: Atricon Sales Invoice/50000"/>
                            <w:id w:val="1393704384"/>
                            <w:dataBinding w:prefixMappings="xmlns:ns0='urn:microsoft-dynamics-nav/reports/Atricon Sales Invoice/50000/'" w:xpath="/ns0:NavWordReportXmlPart[1]/ns0:Header[1]/ns0:CustomerAddress6[1]" w:storeItemID="{E0CAE291-8957-41BE-88EF-0DA69FA2D66C}"/>
                            <w:text/>
                          </w:sdtPr>
                          <w:sdtEndPr/>
                          <w:sdtContent>
                            <w:r w:rsidRPr="00E24433" w:rsidR="007B63B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CustomerAddress6</w:t>
                            </w:r>
                          </w:sdtContent>
                        </w:sdt>
                      </w:p>
                    </w:tc>
                  </w:tr>
                  <w:tr w:rsidRPr="00E24433" w:rsidR="00CE2209" w:rsidTr="00466D78" w14:paraId="3FF8C255" w14:textId="77777777">
                    <w:trPr>
                      <w:trHeight w:val="72"/>
                    </w:trPr>
                    <w:tc>
                      <w:tcPr>
                        <w:tcW w:w="5000" w:type="pct"/>
                      </w:tcPr>
                      <w:p w:rsidRPr="00E24433" w:rsidR="007B63BD" w:rsidP="00466D78" w:rsidRDefault="00E87BFC" w14:paraId="29B28082" w14:textId="77777777">
                        <w:pPr>
                          <w:pStyle w:val="NoSpacing"/>
                          <w:framePr w:hSpace="180" w:wrap="around" w:hAnchor="margin" w:vAnchor="page" w:xAlign="right" w:y="736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alias w:val="#Nav: /Header/CustomerAddress7"/>
                            <w:tag w:val="#Nav: Atricon Sales Invoice/50000"/>
                            <w:id w:val="821472015"/>
                            <w:dataBinding w:prefixMappings="xmlns:ns0='urn:microsoft-dynamics-nav/reports/Atricon Sales Invoice/50000/'" w:xpath="/ns0:NavWordReportXmlPart[1]/ns0:Header[1]/ns0:CustomerAddress7[1]" w:storeItemID="{E0CAE291-8957-41BE-88EF-0DA69FA2D66C}"/>
                            <w:text/>
                          </w:sdtPr>
                          <w:sdtEndPr/>
                          <w:sdtContent>
                            <w:r w:rsidRPr="00E24433" w:rsidR="007B63B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da-DK"/>
                              </w:rPr>
                              <w:t>CustomerAddress7</w:t>
                            </w:r>
                          </w:sdtContent>
                        </w:sdt>
                      </w:p>
                    </w:tc>
                  </w:tr>
                  <w:tr w:rsidRPr="00E24433" w:rsidR="00CE2209" w:rsidTr="00466D78" w14:paraId="616CFB8E" w14:textId="77777777">
                    <w:trPr>
                      <w:trHeight w:val="72"/>
                    </w:trPr>
                    <w:tc>
                      <w:tcPr>
                        <w:tcW w:w="5000" w:type="pct"/>
                      </w:tcPr>
                      <w:sdt>
                        <w:sdtP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alias w:val="#Nav: /Header/CustomerAddress8"/>
                          <w:tag w:val="#Nav: Atricon Sales Invoice/50000"/>
                          <w:id w:val="-1089000439"/>
                          <w:dataBinding w:prefixMappings="xmlns:ns0='urn:microsoft-dynamics-nav/reports/Atricon Sales Invoice/50000/'" w:xpath="/ns0:NavWordReportXmlPart[1]/ns0:Header[1]/ns0:CustomerAddress8[1]" w:storeItemID="{E0CAE291-8957-41BE-88EF-0DA69FA2D66C}"/>
                          <w:text/>
                        </w:sdtPr>
                        <w:sdtEndPr/>
                        <w:sdtContent>
                          <w:p w:rsidRPr="00E24433" w:rsidR="007B63BD" w:rsidP="00466D78" w:rsidRDefault="007B63BD" w14:paraId="45441F2E" w14:textId="77777777">
                            <w:pPr>
                              <w:pStyle w:val="NoSpacing"/>
                              <w:framePr w:hSpace="180" w:wrap="around" w:hAnchor="margin" w:vAnchor="page" w:xAlign="right" w:y="736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244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da-DK"/>
                              </w:rPr>
                              <w:t>CustomerAddress8</w:t>
                            </w:r>
                          </w:p>
                        </w:sdtContent>
                      </w:sdt>
                    </w:tc>
                  </w:tr>
                </w:tbl>
                <w:p w:rsidRPr="00E24433" w:rsidR="007B63BD" w:rsidP="00466D78" w:rsidRDefault="007B63BD" w14:paraId="2CFB5A3E" w14:textId="77777777">
                  <w:pPr>
                    <w:pStyle w:val="NoSpacing"/>
                    <w:framePr w:hSpace="180" w:wrap="around" w:hAnchor="margin" w:vAnchor="page" w:xAlign="right" w:y="73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Pr="00E24433" w:rsidR="007B63BD" w:rsidP="00466D78" w:rsidRDefault="007B63BD" w14:paraId="41E25B2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1" w:type="dxa"/>
          </w:tcPr>
          <w:tbl>
            <w:tblPr>
              <w:tblStyle w:val="TableGrid"/>
              <w:tblW w:w="53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45"/>
            </w:tblGrid>
            <w:tr w:rsidRPr="00E24433" w:rsidR="00CE2209" w:rsidTr="00466D78" w14:paraId="574B0806" w14:textId="77777777">
              <w:trPr>
                <w:trHeight w:val="4"/>
              </w:trPr>
              <w:tc>
                <w:tcPr>
                  <w:tcW w:w="5000" w:type="pct"/>
                </w:tcPr>
                <w:p w:rsidRPr="00E24433" w:rsidR="007B63BD" w:rsidP="00466D78" w:rsidRDefault="007C47A9" w14:paraId="23CF004B" w14:textId="61E87FAB">
                  <w:pPr>
                    <w:pStyle w:val="Heading1"/>
                    <w:framePr w:hSpace="180" w:wrap="around" w:hAnchor="margin" w:vAnchor="page" w:xAlign="right" w:y="736"/>
                    <w:outlineLvl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24433">
                    <w:rPr>
                      <w:rFonts w:ascii="Arial" w:hAnsi="Arial" w:cs="Arial"/>
                      <w:sz w:val="20"/>
                      <w:szCs w:val="20"/>
                    </w:rPr>
                    <w:t>Ship To</w:t>
                  </w:r>
                </w:p>
              </w:tc>
            </w:tr>
            <w:tr w:rsidRPr="00E24433" w:rsidR="00CE2209" w:rsidTr="00466D78" w14:paraId="61F5C71F" w14:textId="77777777">
              <w:trPr>
                <w:trHeight w:val="72"/>
              </w:tr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#Nav: /Header/ShipToAddress1"/>
                  <w:tag w:val="#Nav: Atricon Sales Invoice/50000"/>
                  <w:id w:val="-1683658669"/>
                  <w:dataBinding w:prefixMappings="xmlns:ns0='urn:microsoft-dynamics-nav/reports/Atricon Sales Invoice/50000/'" w:xpath="/ns0:NavWordReportXmlPart[1]/ns0:Header[1]/ns0:ShipToAddress1[1]" w:storeItemID="{E0CAE291-8957-41BE-88EF-0DA69FA2D66C}"/>
                  <w:text/>
                </w:sdtPr>
                <w:sdtEndPr/>
                <w:sdtContent>
                  <w:tc>
                    <w:tcPr>
                      <w:tcW w:w="5000" w:type="pct"/>
                    </w:tcPr>
                    <w:p w:rsidRPr="00E24433" w:rsidR="007B63BD" w:rsidP="00466D78" w:rsidRDefault="007B63BD" w14:paraId="747FB2A8" w14:textId="77777777">
                      <w:pPr>
                        <w:pStyle w:val="NoSpacing"/>
                        <w:framePr w:hSpace="180" w:wrap="around" w:hAnchor="margin" w:vAnchor="page" w:xAlign="right" w:y="736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24433">
                        <w:rPr>
                          <w:rFonts w:ascii="Arial" w:hAnsi="Arial" w:cs="Arial"/>
                          <w:sz w:val="20"/>
                          <w:szCs w:val="20"/>
                        </w:rPr>
                        <w:t>ShipToAddress1</w:t>
                      </w:r>
                    </w:p>
                  </w:tc>
                </w:sdtContent>
              </w:sdt>
            </w:tr>
            <w:tr w:rsidRPr="00E24433" w:rsidR="00CE2209" w:rsidTr="00466D78" w14:paraId="6462E87D" w14:textId="77777777">
              <w:trPr>
                <w:trHeight w:val="72"/>
              </w:tr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#Nav: /Header/ShipToAddress2"/>
                  <w:tag w:val="#Nav: Atricon Sales Invoice/50000"/>
                  <w:id w:val="-1732997697"/>
                  <w:dataBinding w:prefixMappings="xmlns:ns0='urn:microsoft-dynamics-nav/reports/Atricon Sales Invoice/50000/'" w:xpath="/ns0:NavWordReportXmlPart[1]/ns0:Header[1]/ns0:ShipToAddress2[1]" w:storeItemID="{E0CAE291-8957-41BE-88EF-0DA69FA2D66C}"/>
                  <w:text/>
                </w:sdtPr>
                <w:sdtEndPr/>
                <w:sdtContent>
                  <w:tc>
                    <w:tcPr>
                      <w:tcW w:w="5000" w:type="pct"/>
                    </w:tcPr>
                    <w:p w:rsidRPr="00E24433" w:rsidR="007B63BD" w:rsidP="00466D78" w:rsidRDefault="007B63BD" w14:paraId="2CE4E646" w14:textId="77777777">
                      <w:pPr>
                        <w:pStyle w:val="NoSpacing"/>
                        <w:framePr w:hSpace="180" w:wrap="around" w:hAnchor="margin" w:vAnchor="page" w:xAlign="right" w:y="736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24433">
                        <w:rPr>
                          <w:rFonts w:ascii="Arial" w:hAnsi="Arial" w:cs="Arial"/>
                          <w:sz w:val="20"/>
                          <w:szCs w:val="20"/>
                        </w:rPr>
                        <w:t>ShipToAddress2</w:t>
                      </w:r>
                    </w:p>
                  </w:tc>
                </w:sdtContent>
              </w:sdt>
            </w:tr>
            <w:tr w:rsidRPr="00E24433" w:rsidR="00CE2209" w:rsidTr="00466D78" w14:paraId="180D4A5A" w14:textId="77777777">
              <w:trPr>
                <w:trHeight w:val="72"/>
              </w:tr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#Nav: /Header/ShipToAddress3"/>
                  <w:tag w:val="#Nav: Atricon Sales Invoice/50000"/>
                  <w:id w:val="1120571482"/>
                  <w:dataBinding w:prefixMappings="xmlns:ns0='urn:microsoft-dynamics-nav/reports/Atricon Sales Invoice/50000/'" w:xpath="/ns0:NavWordReportXmlPart[1]/ns0:Header[1]/ns0:ShipToAddress3[1]" w:storeItemID="{E0CAE291-8957-41BE-88EF-0DA69FA2D66C}"/>
                  <w:text/>
                </w:sdtPr>
                <w:sdtEndPr/>
                <w:sdtContent>
                  <w:tc>
                    <w:tcPr>
                      <w:tcW w:w="5000" w:type="pct"/>
                    </w:tcPr>
                    <w:p w:rsidRPr="00E24433" w:rsidR="007B63BD" w:rsidP="00466D78" w:rsidRDefault="007B63BD" w14:paraId="417DF42D" w14:textId="77777777">
                      <w:pPr>
                        <w:pStyle w:val="NoSpacing"/>
                        <w:framePr w:hSpace="180" w:wrap="around" w:hAnchor="margin" w:vAnchor="page" w:xAlign="right" w:y="736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24433">
                        <w:rPr>
                          <w:rFonts w:ascii="Arial" w:hAnsi="Arial" w:cs="Arial"/>
                          <w:sz w:val="20"/>
                          <w:szCs w:val="20"/>
                        </w:rPr>
                        <w:t>ShipToAddress3</w:t>
                      </w:r>
                    </w:p>
                  </w:tc>
                </w:sdtContent>
              </w:sdt>
            </w:tr>
            <w:tr w:rsidRPr="00E24433" w:rsidR="00CE2209" w:rsidTr="00466D78" w14:paraId="3F746BE6" w14:textId="77777777">
              <w:trPr>
                <w:trHeight w:val="72"/>
              </w:tr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#Nav: /Header/ShipToAddress4"/>
                  <w:tag w:val="#Nav: Atricon Sales Invoice/50000"/>
                  <w:id w:val="957987078"/>
                  <w:dataBinding w:prefixMappings="xmlns:ns0='urn:microsoft-dynamics-nav/reports/Atricon Sales Invoice/50000/'" w:xpath="/ns0:NavWordReportXmlPart[1]/ns0:Header[1]/ns0:ShipToAddress4[1]" w:storeItemID="{E0CAE291-8957-41BE-88EF-0DA69FA2D66C}"/>
                  <w:text/>
                </w:sdtPr>
                <w:sdtEndPr/>
                <w:sdtContent>
                  <w:tc>
                    <w:tcPr>
                      <w:tcW w:w="5000" w:type="pct"/>
                    </w:tcPr>
                    <w:p w:rsidRPr="00E24433" w:rsidR="007B63BD" w:rsidP="00466D78" w:rsidRDefault="007B63BD" w14:paraId="50EA16AB" w14:textId="77777777">
                      <w:pPr>
                        <w:pStyle w:val="NoSpacing"/>
                        <w:framePr w:hSpace="180" w:wrap="around" w:hAnchor="margin" w:vAnchor="page" w:xAlign="right" w:y="736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24433">
                        <w:rPr>
                          <w:rFonts w:ascii="Arial" w:hAnsi="Arial" w:cs="Arial"/>
                          <w:sz w:val="20"/>
                          <w:szCs w:val="20"/>
                        </w:rPr>
                        <w:t>ShipToAddress4</w:t>
                      </w:r>
                    </w:p>
                  </w:tc>
                </w:sdtContent>
              </w:sdt>
            </w:tr>
            <w:tr w:rsidRPr="00E24433" w:rsidR="00CE2209" w:rsidTr="00466D78" w14:paraId="1918C2A1" w14:textId="77777777">
              <w:trPr>
                <w:trHeight w:val="72"/>
              </w:tr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#Nav: /Header/ShipToAddress5"/>
                  <w:tag w:val="#Nav: Atricon Sales Invoice/50000"/>
                  <w:id w:val="1844509498"/>
                  <w:dataBinding w:prefixMappings="xmlns:ns0='urn:microsoft-dynamics-nav/reports/Atricon Sales Invoice/50000/'" w:xpath="/ns0:NavWordReportXmlPart[1]/ns0:Header[1]/ns0:ShipToAddress5[1]" w:storeItemID="{E0CAE291-8957-41BE-88EF-0DA69FA2D66C}"/>
                  <w:text/>
                </w:sdtPr>
                <w:sdtEndPr/>
                <w:sdtContent>
                  <w:tc>
                    <w:tcPr>
                      <w:tcW w:w="5000" w:type="pct"/>
                    </w:tcPr>
                    <w:p w:rsidRPr="00E24433" w:rsidR="007B63BD" w:rsidP="00466D78" w:rsidRDefault="007B63BD" w14:paraId="705C1EDC" w14:textId="77777777">
                      <w:pPr>
                        <w:pStyle w:val="NoSpacing"/>
                        <w:framePr w:hSpace="180" w:wrap="around" w:hAnchor="margin" w:vAnchor="page" w:xAlign="right" w:y="736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24433">
                        <w:rPr>
                          <w:rFonts w:ascii="Arial" w:hAnsi="Arial" w:cs="Arial"/>
                          <w:sz w:val="20"/>
                          <w:szCs w:val="20"/>
                        </w:rPr>
                        <w:t>ShipToAddress5</w:t>
                      </w:r>
                    </w:p>
                  </w:tc>
                </w:sdtContent>
              </w:sdt>
            </w:tr>
            <w:tr w:rsidRPr="00E24433" w:rsidR="00CE2209" w:rsidTr="00466D78" w14:paraId="2946C621" w14:textId="77777777">
              <w:trPr>
                <w:trHeight w:val="72"/>
              </w:tr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#Nav: /Header/ShipToAddress6"/>
                  <w:tag w:val="#Nav: Atricon Sales Invoice/50000"/>
                  <w:id w:val="1461073087"/>
                  <w:dataBinding w:prefixMappings="xmlns:ns0='urn:microsoft-dynamics-nav/reports/Atricon Sales Invoice/50000/'" w:xpath="/ns0:NavWordReportXmlPart[1]/ns0:Header[1]/ns0:ShipToAddress6[1]" w:storeItemID="{E0CAE291-8957-41BE-88EF-0DA69FA2D66C}"/>
                  <w:text/>
                </w:sdtPr>
                <w:sdtEndPr/>
                <w:sdtContent>
                  <w:tc>
                    <w:tcPr>
                      <w:tcW w:w="5000" w:type="pct"/>
                    </w:tcPr>
                    <w:p w:rsidRPr="00E24433" w:rsidR="007B63BD" w:rsidP="00466D78" w:rsidRDefault="007B63BD" w14:paraId="65EF52C2" w14:textId="77777777">
                      <w:pPr>
                        <w:pStyle w:val="NoSpacing"/>
                        <w:framePr w:hSpace="180" w:wrap="around" w:hAnchor="margin" w:vAnchor="page" w:xAlign="right" w:y="736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24433">
                        <w:rPr>
                          <w:rFonts w:ascii="Arial" w:hAnsi="Arial" w:cs="Arial"/>
                          <w:sz w:val="20"/>
                          <w:szCs w:val="20"/>
                        </w:rPr>
                        <w:t>ShipToAddress6</w:t>
                      </w:r>
                    </w:p>
                  </w:tc>
                </w:sdtContent>
              </w:sdt>
            </w:tr>
            <w:tr w:rsidRPr="00E24433" w:rsidR="00CE2209" w:rsidTr="00466D78" w14:paraId="726BC666" w14:textId="77777777">
              <w:trPr>
                <w:trHeight w:val="72"/>
              </w:tr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#Nav: /Header/ShipToAddress7"/>
                  <w:tag w:val="#Nav: Atricon Sales Invoice/50000"/>
                  <w:id w:val="-653611666"/>
                  <w:dataBinding w:prefixMappings="xmlns:ns0='urn:microsoft-dynamics-nav/reports/Atricon Sales Invoice/50000/'" w:xpath="/ns0:NavWordReportXmlPart[1]/ns0:Header[1]/ns0:ShipToAddress7[1]" w:storeItemID="{E0CAE291-8957-41BE-88EF-0DA69FA2D66C}"/>
                  <w:text/>
                </w:sdtPr>
                <w:sdtEndPr/>
                <w:sdtContent>
                  <w:tc>
                    <w:tcPr>
                      <w:tcW w:w="5000" w:type="pct"/>
                    </w:tcPr>
                    <w:p w:rsidRPr="00E24433" w:rsidR="007B63BD" w:rsidP="00466D78" w:rsidRDefault="007B63BD" w14:paraId="1B2B97D0" w14:textId="77777777">
                      <w:pPr>
                        <w:pStyle w:val="NoSpacing"/>
                        <w:framePr w:hSpace="180" w:wrap="around" w:hAnchor="margin" w:vAnchor="page" w:xAlign="right" w:y="736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24433">
                        <w:rPr>
                          <w:rFonts w:ascii="Arial" w:hAnsi="Arial" w:cs="Arial"/>
                          <w:sz w:val="20"/>
                          <w:szCs w:val="20"/>
                        </w:rPr>
                        <w:t>ShipToAddress7</w:t>
                      </w:r>
                    </w:p>
                  </w:tc>
                </w:sdtContent>
              </w:sdt>
            </w:tr>
            <w:tr w:rsidRPr="00E24433" w:rsidR="00CE2209" w:rsidTr="00466D78" w14:paraId="479B40C2" w14:textId="77777777">
              <w:trPr>
                <w:trHeight w:val="72"/>
              </w:tr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#Nav: /Header/ShipToAddress8"/>
                  <w:tag w:val="#Nav: Atricon Sales Invoice/50000"/>
                  <w:id w:val="-1285874069"/>
                  <w:dataBinding w:prefixMappings="xmlns:ns0='urn:microsoft-dynamics-nav/reports/Atricon Sales Invoice/50000/'" w:xpath="/ns0:NavWordReportXmlPart[1]/ns0:Header[1]/ns0:ShipToAddress8[1]" w:storeItemID="{E0CAE291-8957-41BE-88EF-0DA69FA2D66C}"/>
                  <w:text/>
                </w:sdtPr>
                <w:sdtEndPr/>
                <w:sdtContent>
                  <w:tc>
                    <w:tcPr>
                      <w:tcW w:w="5000" w:type="pct"/>
                    </w:tcPr>
                    <w:p w:rsidRPr="00E24433" w:rsidR="007B63BD" w:rsidP="00466D78" w:rsidRDefault="007B63BD" w14:paraId="2BA72DF8" w14:textId="77777777">
                      <w:pPr>
                        <w:pStyle w:val="NoSpacing"/>
                        <w:framePr w:hSpace="180" w:wrap="around" w:hAnchor="margin" w:vAnchor="page" w:xAlign="right" w:y="736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24433">
                        <w:rPr>
                          <w:rFonts w:ascii="Arial" w:hAnsi="Arial" w:cs="Arial"/>
                          <w:sz w:val="20"/>
                          <w:szCs w:val="20"/>
                        </w:rPr>
                        <w:t>ShipToAddress8</w:t>
                      </w:r>
                    </w:p>
                  </w:tc>
                </w:sdtContent>
              </w:sdt>
            </w:tr>
          </w:tbl>
          <w:p w:rsidRPr="00E24433" w:rsidR="007B63BD" w:rsidP="00466D78" w:rsidRDefault="007B63BD" w14:paraId="2A103F20" w14:textId="77777777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tbl>
      <w:tblPr>
        <w:tblStyle w:val="TableGrid"/>
        <w:tblW w:w="10980" w:type="dxa"/>
        <w:tblInd w:w="-455" w:type="dxa"/>
        <w:tblBorders>
          <w:top w:val="single" w:color="7F7F7F" w:themeColor="text1" w:themeTint="80" w:sz="4" w:space="0"/>
          <w:left w:val="single" w:color="7F7F7F" w:themeColor="text1" w:themeTint="80" w:sz="4" w:space="0"/>
          <w:bottom w:val="single" w:color="7F7F7F" w:themeColor="text1" w:themeTint="80" w:sz="4" w:space="0"/>
          <w:right w:val="single" w:color="7F7F7F" w:themeColor="text1" w:themeTint="80" w:sz="4" w:space="0"/>
          <w:insideH w:val="single" w:color="7F7F7F" w:themeColor="text1" w:themeTint="80" w:sz="4" w:space="0"/>
          <w:insideV w:val="single" w:color="7F7F7F" w:themeColor="text1" w:themeTint="80" w:sz="4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722"/>
        <w:gridCol w:w="2723"/>
        <w:gridCol w:w="2722"/>
        <w:gridCol w:w="2813"/>
      </w:tblGrid>
      <w:tr w:rsidRPr="00CE2209" w:rsidR="00CE2209" w:rsidTr="00466D78" w14:paraId="04CF5AC1" w14:textId="77777777">
        <w:trPr>
          <w:trHeight w:val="412"/>
        </w:trPr>
        <w:sdt>
          <w:sdtPr>
            <w:rPr>
              <w:rFonts w:ascii="Arial" w:hAnsi="Arial" w:cs="Arial"/>
              <w:szCs w:val="18"/>
            </w:rPr>
            <w:alias w:val="#Nav: /Header/CustomerPONumber_Lbl"/>
            <w:tag w:val="#Nav: Atricon Sales Invoice/50000"/>
            <w:id w:val="15119155"/>
            <w:dataBinding w:prefixMappings="xmlns:ns0='urn:microsoft-dynamics-nav/reports/Atricon Sales Invoice/50000/'" w:xpath="/ns0:NavWordReportXmlPart[1]/ns0:Header[1]/ns0:CustomerPONumber_Lbl[1]" w:storeItemID="{E0CAE291-8957-41BE-88EF-0DA69FA2D66C}"/>
            <w:text/>
          </w:sdtPr>
          <w:sdtEndPr/>
          <w:sdtContent>
            <w:tc>
              <w:tcPr>
                <w:tcW w:w="2722" w:type="dxa"/>
                <w:shd w:val="clear" w:color="auto" w:fill="D0CECE" w:themeFill="background2" w:themeFillShade="E6"/>
              </w:tcPr>
              <w:p w:rsidRPr="00E24433" w:rsidR="00F43BCC" w:rsidP="00CE2209" w:rsidRDefault="00F43BCC" w14:paraId="59B30413" w14:textId="77777777">
                <w:pPr>
                  <w:pStyle w:val="Heading1"/>
                  <w:contextualSpacing/>
                  <w:jc w:val="center"/>
                  <w:outlineLvl w:val="0"/>
                  <w:rPr>
                    <w:rFonts w:ascii="Arial" w:hAnsi="Arial" w:cs="Arial"/>
                    <w:szCs w:val="18"/>
                  </w:rPr>
                </w:pPr>
                <w:proofErr w:type="spellStart"/>
                <w:r w:rsidRPr="00E24433">
                  <w:rPr>
                    <w:rFonts w:ascii="Arial" w:hAnsi="Arial" w:cs="Arial"/>
                    <w:szCs w:val="18"/>
                  </w:rPr>
                  <w:t>CustomerPONumber_Lbl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Cs w:val="18"/>
            </w:rPr>
            <w:alias w:val="#Nav: /Header/OrderNo_Lbl"/>
            <w:tag w:val="#Nav: Atricon Sales Invoice/50000"/>
            <w:id w:val="-1266381342"/>
            <w:dataBinding w:prefixMappings="xmlns:ns0='urn:microsoft-dynamics-nav/reports/Atricon Sales Invoice/50000/'" w:xpath="/ns0:NavWordReportXmlPart[1]/ns0:Header[1]/ns0:OrderNo_Lbl[1]" w:storeItemID="{E0CAE291-8957-41BE-88EF-0DA69FA2D66C}"/>
            <w:text/>
          </w:sdtPr>
          <w:sdtEndPr/>
          <w:sdtContent>
            <w:tc>
              <w:tcPr>
                <w:tcW w:w="2723" w:type="dxa"/>
                <w:shd w:val="clear" w:color="auto" w:fill="D0CECE" w:themeFill="background2" w:themeFillShade="E6"/>
              </w:tcPr>
              <w:p w:rsidRPr="00E24433" w:rsidR="00F43BCC" w:rsidP="00CE2209" w:rsidRDefault="007C47A9" w14:paraId="43B03D72" w14:textId="50C157A5">
                <w:pPr>
                  <w:pStyle w:val="Heading1"/>
                  <w:contextualSpacing/>
                  <w:jc w:val="center"/>
                  <w:outlineLvl w:val="0"/>
                  <w:rPr>
                    <w:rFonts w:ascii="Arial" w:hAnsi="Arial" w:cs="Arial"/>
                    <w:szCs w:val="18"/>
                  </w:rPr>
                </w:pPr>
                <w:proofErr w:type="spellStart"/>
                <w:r w:rsidRPr="00E24433">
                  <w:rPr>
                    <w:rFonts w:ascii="Arial" w:hAnsi="Arial" w:cs="Arial"/>
                    <w:szCs w:val="18"/>
                  </w:rPr>
                  <w:t>OrderNo_Lbl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Cs w:val="18"/>
              <w:lang w:val="da-DK"/>
            </w:rPr>
            <w:alias w:val="#Nav: /Header/DueDate_Lbl"/>
            <w:tag w:val="#Nav: Atricon Sales Invoice/50000"/>
            <w:id w:val="-1251649982"/>
            <w:dataBinding w:prefixMappings="xmlns:ns0='urn:microsoft-dynamics-nav/reports/Atricon Sales Invoice/50000/'" w:xpath="/ns0:NavWordReportXmlPart[1]/ns0:Header[1]/ns0:DueDate_Lbl[1]" w:storeItemID="{E0CAE291-8957-41BE-88EF-0DA69FA2D66C}"/>
            <w:text/>
          </w:sdtPr>
          <w:sdtEndPr/>
          <w:sdtContent>
            <w:tc>
              <w:tcPr>
                <w:tcW w:w="2722" w:type="dxa"/>
                <w:shd w:val="clear" w:color="auto" w:fill="D0CECE" w:themeFill="background2" w:themeFillShade="E6"/>
              </w:tcPr>
              <w:p w:rsidRPr="00E24433" w:rsidR="00F43BCC" w:rsidP="00CE2209" w:rsidRDefault="00F43BCC" w14:paraId="5B321182" w14:textId="77777777">
                <w:pPr>
                  <w:pStyle w:val="Heading1"/>
                  <w:contextualSpacing/>
                  <w:jc w:val="center"/>
                  <w:outlineLvl w:val="0"/>
                  <w:rPr>
                    <w:rFonts w:ascii="Arial" w:hAnsi="Arial" w:cs="Arial"/>
                    <w:szCs w:val="18"/>
                  </w:rPr>
                </w:pPr>
                <w:r w:rsidRPr="00E24433">
                  <w:rPr>
                    <w:rFonts w:ascii="Arial" w:hAnsi="Arial" w:cs="Arial"/>
                    <w:szCs w:val="18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="Arial" w:hAnsi="Arial" w:cs="Arial"/>
              <w:szCs w:val="18"/>
              <w:lang w:val="da-DK"/>
            </w:rPr>
            <w:alias w:val="#Nav: /Header/PaymentTermsDescription_Lbl"/>
            <w:tag w:val="#Nav: Atricon Sales Invoice/50000"/>
            <w:id w:val="1934628656"/>
            <w:dataBinding w:prefixMappings="xmlns:ns0='urn:microsoft-dynamics-nav/reports/Atricon Sales Invoice/50000/'" w:xpath="/ns0:NavWordReportXmlPart[1]/ns0:Header[1]/ns0:PaymentTermsDescription_Lbl[1]" w:storeItemID="{E0CAE291-8957-41BE-88EF-0DA69FA2D66C}"/>
            <w:text/>
          </w:sdtPr>
          <w:sdtEndPr/>
          <w:sdtContent>
            <w:tc>
              <w:tcPr>
                <w:tcW w:w="2813" w:type="dxa"/>
                <w:shd w:val="clear" w:color="auto" w:fill="D0CECE" w:themeFill="background2" w:themeFillShade="E6"/>
                <w:tcMar>
                  <w:right w:w="0" w:type="dxa"/>
                </w:tcMar>
              </w:tcPr>
              <w:p w:rsidRPr="00E24433" w:rsidR="00F43BCC" w:rsidP="00CE2209" w:rsidRDefault="00F43BCC" w14:paraId="2AD692ED" w14:textId="77777777">
                <w:pPr>
                  <w:pStyle w:val="Heading1"/>
                  <w:contextualSpacing/>
                  <w:jc w:val="center"/>
                  <w:outlineLvl w:val="0"/>
                  <w:rPr>
                    <w:rFonts w:ascii="Arial" w:hAnsi="Arial" w:cs="Arial"/>
                    <w:szCs w:val="18"/>
                  </w:rPr>
                </w:pPr>
                <w:r w:rsidRPr="00E24433">
                  <w:rPr>
                    <w:rFonts w:ascii="Arial" w:hAnsi="Arial" w:cs="Arial"/>
                    <w:szCs w:val="18"/>
                    <w:lang w:val="da-DK"/>
                  </w:rPr>
                  <w:t>PaymentTermsDescription_Lbl</w:t>
                </w:r>
              </w:p>
            </w:tc>
          </w:sdtContent>
        </w:sdt>
      </w:tr>
      <w:tr w:rsidRPr="00CE2209" w:rsidR="00CE2209" w:rsidTr="00466D78" w14:paraId="70856EA8" w14:textId="77777777">
        <w:trPr>
          <w:trHeight w:val="369"/>
        </w:trPr>
        <w:sdt>
          <w:sdtPr>
            <w:rPr>
              <w:rFonts w:ascii="Arial" w:hAnsi="Arial" w:cs="Arial"/>
              <w:sz w:val="18"/>
              <w:szCs w:val="18"/>
            </w:rPr>
            <w:alias w:val="#Nav: /Header/CustomerPONumber"/>
            <w:tag w:val="#Nav: Atricon Sales Invoice/50000"/>
            <w:id w:val="303815069"/>
            <w:dataBinding w:prefixMappings="xmlns:ns0='urn:microsoft-dynamics-nav/reports/Atricon Sales Invoice/50000/'" w:xpath="/ns0:NavWordReportXmlPart[1]/ns0:Header[1]/ns0:CustomerPONumber[1]" w:storeItemID="{E0CAE291-8957-41BE-88EF-0DA69FA2D66C}"/>
            <w:text/>
          </w:sdtPr>
          <w:sdtEndPr/>
          <w:sdtContent>
            <w:tc>
              <w:tcPr>
                <w:tcW w:w="2722" w:type="dxa"/>
              </w:tcPr>
              <w:p w:rsidRPr="00E24433" w:rsidR="00F43BCC" w:rsidP="00CE2209" w:rsidRDefault="00F43BCC" w14:paraId="21D94A9F" w14:textId="77777777">
                <w:pPr>
                  <w:contextualSpacing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 w:rsidRPr="00E24433">
                  <w:rPr>
                    <w:rFonts w:ascii="Arial" w:hAnsi="Arial" w:cs="Arial"/>
                    <w:sz w:val="18"/>
                    <w:szCs w:val="18"/>
                  </w:rPr>
                  <w:t>CustomerPONumber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Header/OrderNo"/>
            <w:tag w:val="#Nav: Atricon Sales Invoice/50000"/>
            <w:id w:val="1867791684"/>
            <w:dataBinding w:prefixMappings="xmlns:ns0='urn:microsoft-dynamics-nav/reports/Atricon Sales Invoice/50000/'" w:xpath="/ns0:NavWordReportXmlPart[1]/ns0:Header[1]/ns0:OrderNo[1]" w:storeItemID="{E0CAE291-8957-41BE-88EF-0DA69FA2D66C}"/>
            <w:text/>
          </w:sdtPr>
          <w:sdtEndPr/>
          <w:sdtContent>
            <w:tc>
              <w:tcPr>
                <w:tcW w:w="2723" w:type="dxa"/>
              </w:tcPr>
              <w:p w:rsidRPr="00E24433" w:rsidR="00F43BCC" w:rsidP="00CE2209" w:rsidRDefault="007C47A9" w14:paraId="28108B8E" w14:textId="69BF1E82">
                <w:pPr>
                  <w:contextualSpacing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E24433">
                  <w:rPr>
                    <w:rFonts w:ascii="Arial" w:hAnsi="Arial" w:cs="Arial"/>
                    <w:sz w:val="18"/>
                    <w:szCs w:val="18"/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Header/DueDate"/>
            <w:tag w:val="#Nav: Atricon Sales Invoice/50000"/>
            <w:id w:val="1703123343"/>
            <w:dataBinding w:prefixMappings="xmlns:ns0='urn:microsoft-dynamics-nav/reports/Atricon Sales Invoice/50000/'" w:xpath="/ns0:NavWordReportXmlPart[1]/ns0:Header[1]/ns0:DueDate[1]" w:storeItemID="{E0CAE291-8957-41BE-88EF-0DA69FA2D66C}"/>
            <w:text/>
          </w:sdtPr>
          <w:sdtEndPr/>
          <w:sdtContent>
            <w:tc>
              <w:tcPr>
                <w:tcW w:w="2722" w:type="dxa"/>
              </w:tcPr>
              <w:p w:rsidRPr="00E24433" w:rsidR="00F43BCC" w:rsidP="00CE2209" w:rsidRDefault="00F43BCC" w14:paraId="1DC69F9A" w14:textId="77777777">
                <w:pPr>
                  <w:contextualSpacing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E24433">
                  <w:rPr>
                    <w:rFonts w:ascii="Arial" w:hAnsi="Arial" w:cs="Arial"/>
                    <w:sz w:val="18"/>
                    <w:szCs w:val="18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Header/PaymentTermsDescription"/>
            <w:tag w:val="#Nav: Atricon Sales Invoice/50000"/>
            <w:id w:val="-419950001"/>
            <w:dataBinding w:prefixMappings="xmlns:ns0='urn:microsoft-dynamics-nav/reports/Atricon Sales Invoice/50000/'" w:xpath="/ns0:NavWordReportXmlPart[1]/ns0:Header[1]/ns0:PaymentTermsDescription[1]" w:storeItemID="{E0CAE291-8957-41BE-88EF-0DA69FA2D66C}"/>
            <w:text/>
          </w:sdtPr>
          <w:sdtEndPr/>
          <w:sdtContent>
            <w:tc>
              <w:tcPr>
                <w:tcW w:w="2813" w:type="dxa"/>
                <w:tcMar>
                  <w:right w:w="0" w:type="dxa"/>
                </w:tcMar>
              </w:tcPr>
              <w:p w:rsidRPr="00E24433" w:rsidR="00F43BCC" w:rsidP="00CE2209" w:rsidRDefault="00F43BCC" w14:paraId="67E5A8B1" w14:textId="77777777">
                <w:pPr>
                  <w:contextualSpacing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E24433">
                  <w:rPr>
                    <w:rFonts w:ascii="Arial" w:hAnsi="Arial" w:cs="Arial"/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</w:tr>
    </w:tbl>
    <w:p w:rsidRPr="00CE2209" w:rsidR="007874B7" w:rsidP="00B65FF4" w:rsidRDefault="007874B7" w14:paraId="23588B58" w14:textId="6A4020DA">
      <w:pPr>
        <w:rPr>
          <w:rFonts w:ascii="Arial" w:hAnsi="Arial" w:cs="Arial"/>
          <w:sz w:val="16"/>
          <w:szCs w:val="16"/>
        </w:rPr>
      </w:pPr>
    </w:p>
    <w:tbl>
      <w:tblPr>
        <w:tblW w:w="10967" w:type="dxa"/>
        <w:tblInd w:w="-447" w:type="dxa"/>
        <w:tblBorders>
          <w:top w:val="single" w:color="7F7F7F" w:themeColor="text1" w:themeTint="80" w:sz="8" w:space="0"/>
          <w:left w:val="single" w:color="7F7F7F" w:themeColor="text1" w:themeTint="80" w:sz="8" w:space="0"/>
          <w:bottom w:val="single" w:color="7F7F7F" w:themeColor="text1" w:themeTint="80" w:sz="8" w:space="0"/>
          <w:right w:val="single" w:color="7F7F7F" w:themeColor="text1" w:themeTint="80" w:sz="8" w:space="0"/>
          <w:insideH w:val="single" w:color="7F7F7F" w:themeColor="text1" w:themeTint="80" w:sz="8" w:space="0"/>
          <w:insideV w:val="single" w:color="7F7F7F" w:themeColor="text1" w:themeTint="80" w:sz="8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026"/>
        <w:gridCol w:w="4541"/>
        <w:gridCol w:w="1980"/>
        <w:gridCol w:w="1080"/>
        <w:gridCol w:w="2340"/>
      </w:tblGrid>
      <w:tr w:rsidRPr="00CE2209" w:rsidR="00466D78" w:rsidTr="00024782" w14:paraId="0246E536" w14:textId="77777777">
        <w:trPr>
          <w:trHeight w:val="253"/>
        </w:trPr>
        <w:tc>
          <w:tcPr>
            <w:tcW w:w="1026" w:type="dxa"/>
            <w:tcBorders>
              <w:bottom w:val="single" w:color="auto" w:sz="4" w:space="0"/>
            </w:tcBorders>
            <w:shd w:val="clear" w:color="auto" w:fill="D0CECE" w:themeFill="background2" w:themeFillShade="E6"/>
            <w:vAlign w:val="bottom"/>
          </w:tcPr>
          <w:p w:rsidRPr="00CE2209" w:rsidR="00466D78" w:rsidP="001733F4" w:rsidRDefault="00466D78" w14:paraId="16E67D6C" w14:textId="6EA16E90">
            <w:pPr>
              <w:pStyle w:val="Heading1"/>
              <w:rPr>
                <w:rFonts w:ascii="Arial" w:hAnsi="Arial" w:cs="Arial"/>
                <w:sz w:val="16"/>
              </w:rPr>
            </w:pPr>
            <w:r w:rsidRPr="00CE2209">
              <w:rPr>
                <w:rFonts w:ascii="Arial" w:hAnsi="Arial" w:cs="Arial"/>
                <w:sz w:val="16"/>
              </w:rPr>
              <w:t>Item</w:t>
            </w:r>
          </w:p>
        </w:tc>
        <w:tc>
          <w:tcPr>
            <w:tcW w:w="4541" w:type="dxa"/>
            <w:tcBorders>
              <w:bottom w:val="single" w:color="auto" w:sz="4" w:space="0"/>
            </w:tcBorders>
            <w:shd w:val="clear" w:color="auto" w:fill="D0CECE" w:themeFill="background2" w:themeFillShade="E6"/>
            <w:vAlign w:val="bottom"/>
          </w:tcPr>
          <w:p w:rsidRPr="00CE2209" w:rsidR="00466D78" w:rsidP="001733F4" w:rsidRDefault="00466D78" w14:paraId="3C8AABB6" w14:textId="09D172B4">
            <w:pPr>
              <w:pStyle w:val="Heading1"/>
              <w:rPr>
                <w:rFonts w:ascii="Arial" w:hAnsi="Arial" w:cs="Arial"/>
                <w:sz w:val="16"/>
              </w:rPr>
            </w:pPr>
            <w:r w:rsidRPr="00CE2209">
              <w:rPr>
                <w:rFonts w:ascii="Arial" w:hAnsi="Arial" w:cs="Arial"/>
                <w:sz w:val="16"/>
              </w:rPr>
              <w:t>Description</w:t>
            </w:r>
          </w:p>
        </w:tc>
        <w:tc>
          <w:tcPr>
            <w:tcW w:w="1980" w:type="dxa"/>
            <w:tcBorders>
              <w:bottom w:val="single" w:color="auto" w:sz="4" w:space="0"/>
            </w:tcBorders>
            <w:shd w:val="clear" w:color="auto" w:fill="D0CECE" w:themeFill="background2" w:themeFillShade="E6"/>
            <w:vAlign w:val="bottom"/>
          </w:tcPr>
          <w:p w:rsidRPr="00CE2209" w:rsidR="00466D78" w:rsidP="001733F4" w:rsidRDefault="00466D78" w14:paraId="0D75689C" w14:textId="76F949C3">
            <w:pPr>
              <w:pStyle w:val="Heading1"/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Qty </w:t>
            </w:r>
            <w:r w:rsidRPr="00CE2209">
              <w:rPr>
                <w:rFonts w:ascii="Arial" w:hAnsi="Arial" w:cs="Arial"/>
                <w:sz w:val="16"/>
              </w:rPr>
              <w:t>Invoiced</w:t>
            </w:r>
          </w:p>
        </w:tc>
        <w:tc>
          <w:tcPr>
            <w:tcW w:w="1080" w:type="dxa"/>
            <w:tcBorders>
              <w:bottom w:val="single" w:color="auto" w:sz="4" w:space="0"/>
            </w:tcBorders>
            <w:shd w:val="clear" w:color="auto" w:fill="D0CECE" w:themeFill="background2" w:themeFillShade="E6"/>
            <w:vAlign w:val="bottom"/>
          </w:tcPr>
          <w:p w:rsidRPr="00CE2209" w:rsidR="00466D78" w:rsidP="001733F4" w:rsidRDefault="00466D78" w14:paraId="2AB77CFC" w14:textId="62BF2CAD">
            <w:pPr>
              <w:pStyle w:val="Heading1"/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Price</w:t>
            </w:r>
          </w:p>
        </w:tc>
        <w:tc>
          <w:tcPr>
            <w:tcW w:w="2340" w:type="dxa"/>
            <w:tcBorders>
              <w:bottom w:val="single" w:color="auto" w:sz="4" w:space="0"/>
            </w:tcBorders>
            <w:shd w:val="clear" w:color="auto" w:fill="D0CECE" w:themeFill="background2" w:themeFillShade="E6"/>
            <w:tcMar>
              <w:right w:w="0" w:type="dxa"/>
            </w:tcMar>
            <w:vAlign w:val="bottom"/>
          </w:tcPr>
          <w:p w:rsidRPr="00CE2209" w:rsidR="00466D78" w:rsidP="001733F4" w:rsidRDefault="00466D78" w14:paraId="5C429B26" w14:textId="180C477C">
            <w:pPr>
              <w:pStyle w:val="Heading1"/>
              <w:jc w:val="right"/>
              <w:rPr>
                <w:rFonts w:ascii="Arial" w:hAnsi="Arial" w:cs="Arial"/>
                <w:sz w:val="16"/>
              </w:rPr>
            </w:pPr>
            <w:r w:rsidRPr="00CE2209">
              <w:rPr>
                <w:rFonts w:ascii="Arial" w:hAnsi="Arial" w:cs="Arial"/>
                <w:sz w:val="16"/>
              </w:rPr>
              <w:t>Amount</w:t>
            </w:r>
          </w:p>
        </w:tc>
      </w:tr>
      <w:sdt>
        <w:sdtPr>
          <w:rPr>
            <w:rFonts w:ascii="Arial" w:hAnsi="Arial" w:cs="Arial"/>
            <w:b/>
            <w:bCs/>
            <w:sz w:val="16"/>
            <w:szCs w:val="16"/>
            <w:lang w:val="da-DK"/>
          </w:rPr>
          <w:alias w:val="#Nav: /Header/Line"/>
          <w:tag w:val="#Nav: Atricon Sales Invoice/50000"/>
          <w:id w:val="1327254768"/>
          <w15:dataBinding w:prefixMappings="xmlns:ns0='urn:microsoft-dynamics-nav/reports/Atricon Sales Invoice/50000/'" w:xpath="/ns0:NavWordReportXmlPart[1]/ns0:Header[1]/ns0:Line" w:storeItemID="{E0CAE291-8957-41BE-88EF-0DA69FA2D66C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Arial" w:hAnsi="Arial" w:cs="Arial"/>
                <w:b/>
                <w:bCs/>
                <w:sz w:val="16"/>
                <w:szCs w:val="16"/>
                <w:lang w:val="da-DK"/>
              </w:rPr>
              <w:id w:val="872800820"/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CE2209" w:rsidR="00466D78" w:rsidTr="00905467" w14:paraId="4F66DDD9" w14:textId="77777777">
                <w:trPr>
                  <w:trHeight w:val="272"/>
                </w:trPr>
                <w:sdt>
                  <w:sdt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da-DK"/>
                    </w:rPr>
                    <w:alias w:val="#Nav: /Header/Line/ItemNo_Line"/>
                    <w:tag w:val="#Nav: Atricon Sales Invoice/50000"/>
                    <w:id w:val="-1032108260"/>
                    <w:dataBinding w:prefixMappings="xmlns:ns0='urn:microsoft-dynamics-nav/reports/Atricon Sales Invoice/50000/'" w:xpath="/ns0:NavWordReportXmlPart[1]/ns0:Header[1]/ns0:Line[1]/ns0:ItemNo_Line[1]" w:storeItemID="{E0CAE291-8957-41BE-88EF-0DA69FA2D66C}"/>
                    <w:text/>
                  </w:sdtPr>
                  <w:sdtEndPr>
                    <w:rPr>
                      <w:lang w:val="en-US"/>
                    </w:rPr>
                  </w:sdtEndPr>
                  <w:sdtContent>
                    <w:tc>
                      <w:tcPr>
                        <w:tcW w:w="1026" w:type="dxa"/>
                        <w:tcBorders>
                          <w:top w:val="single" w:color="auto" w:sz="4" w:space="0"/>
                          <w:bottom w:val="single" w:color="7F7F7F" w:themeColor="text1" w:themeTint="80" w:sz="8" w:space="0"/>
                        </w:tcBorders>
                      </w:tcPr>
                      <w:p w:rsidRPr="00CE2209" w:rsidR="00466D78" w:rsidP="00E41CE9" w:rsidRDefault="00466D78" w14:paraId="74D40B60" w14:textId="226BF69A">
                        <w:pPr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  <w:lang w:val="da-DK"/>
                          </w:rPr>
                        </w:pPr>
                        <w:r w:rsidRPr="00CE2209">
                          <w:rPr>
                            <w:rFonts w:ascii="Arial" w:hAnsi="Arial" w:cs="Arial"/>
                            <w:sz w:val="16"/>
                            <w:szCs w:val="16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#Nav: /Header/Line/Description_Line"/>
                    <w:tag w:val="#Nav: Atricon Sales Invoice/50000"/>
                    <w:id w:val="-1420935410"/>
                    <w:dataBinding w:prefixMappings="xmlns:ns0='urn:microsoft-dynamics-nav/reports/Atricon Sales Invoice/50000/'" w:xpath="/ns0:NavWordReportXmlPart[1]/ns0:Header[1]/ns0:Line[1]/ns0:Description_Line[1]" w:storeItemID="{E0CAE291-8957-41BE-88EF-0DA69FA2D66C}"/>
                    <w:text/>
                  </w:sdtPr>
                  <w:sdtEndPr/>
                  <w:sdtContent>
                    <w:tc>
                      <w:tcPr>
                        <w:tcW w:w="4541" w:type="dxa"/>
                        <w:tcBorders>
                          <w:top w:val="single" w:color="auto" w:sz="4" w:space="0"/>
                          <w:bottom w:val="single" w:color="7F7F7F" w:themeColor="text1" w:themeTint="80" w:sz="8" w:space="0"/>
                        </w:tcBorders>
                      </w:tcPr>
                      <w:p w:rsidR="00466D78" w:rsidP="00E41CE9" w:rsidRDefault="00466D78" w14:paraId="685C12C1" w14:textId="6B6D1518">
                        <w:pPr>
                          <w:pStyle w:val="RightAlign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CE2209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#Nav: /Header/Line/Quantity_Line"/>
                    <w:tag w:val="#Nav: Atricon Sales Invoice/50000"/>
                    <w:id w:val="382909601"/>
                    <w:dataBinding w:prefixMappings="xmlns:ns0='urn:microsoft-dynamics-nav/reports/Atricon Sales Invoice/50000/'" w:xpath="/ns0:NavWordReportXmlPart[1]/ns0:Header[1]/ns0:Line[1]/ns0:Quantity_Line[1]" w:storeItemID="{E0CAE291-8957-41BE-88EF-0DA69FA2D66C}"/>
                    <w:text/>
                  </w:sdtPr>
                  <w:sdtEndPr/>
                  <w:sdtContent>
                    <w:tc>
                      <w:tcPr>
                        <w:tcW w:w="1980" w:type="dxa"/>
                        <w:tcBorders>
                          <w:top w:val="single" w:color="auto" w:sz="4" w:space="0"/>
                          <w:bottom w:val="single" w:color="7F7F7F" w:themeColor="text1" w:themeTint="80" w:sz="8" w:space="0"/>
                        </w:tcBorders>
                      </w:tcPr>
                      <w:p w:rsidRPr="00CE2209" w:rsidR="00466D78" w:rsidP="00E41CE9" w:rsidRDefault="00466D78" w14:paraId="0FB5CBE5" w14:textId="2EEA2A0D">
                        <w:pPr>
                          <w:pStyle w:val="RightAlign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CE2209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#Nav: /Header/Line/UnitPrice"/>
                    <w:tag w:val="#Nav: Atricon Sales Invoice/50000"/>
                    <w:id w:val="773364929"/>
                    <w:dataBinding w:prefixMappings="xmlns:ns0='urn:microsoft-dynamics-nav/reports/Atricon Sales Invoice/50000/'" w:xpath="/ns0:NavWordReportXmlPart[1]/ns0:Header[1]/ns0:Line[1]/ns0:UnitPrice[1]" w:storeItemID="{E0CAE291-8957-41BE-88EF-0DA69FA2D66C}"/>
                    <w:text/>
                  </w:sdtPr>
                  <w:sdtEndPr/>
                  <w:sdtContent>
                    <w:tc>
                      <w:tcPr>
                        <w:tcW w:w="1080" w:type="dxa"/>
                        <w:tcBorders>
                          <w:top w:val="single" w:color="auto" w:sz="4" w:space="0"/>
                          <w:bottom w:val="single" w:color="7F7F7F" w:themeColor="text1" w:themeTint="80" w:sz="8" w:space="0"/>
                        </w:tcBorders>
                      </w:tcPr>
                      <w:p w:rsidRPr="00CE2209" w:rsidR="00466D78" w:rsidP="00E41CE9" w:rsidRDefault="00466D78" w14:paraId="77DE63BF" w14:textId="77777777">
                        <w:pPr>
                          <w:pStyle w:val="RightAlign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CE2209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#Nav: /Header/Line/LineAmount_Line"/>
                    <w:tag w:val="#Nav: Atricon Sales Invoice/50000"/>
                    <w:id w:val="-1829895906"/>
                    <w:dataBinding w:prefixMappings="xmlns:ns0='urn:microsoft-dynamics-nav/reports/Atricon Sales Invoice/50000/'" w:xpath="/ns0:NavWordReportXmlPart[1]/ns0:Header[1]/ns0:Line[1]/ns0:LineAmount_Line[1]" w:storeItemID="{E0CAE291-8957-41BE-88EF-0DA69FA2D66C}"/>
                    <w:text/>
                  </w:sdtPr>
                  <w:sdtEndPr/>
                  <w:sdtContent>
                    <w:tc>
                      <w:tcPr>
                        <w:tcW w:w="2340" w:type="dxa"/>
                        <w:tcBorders>
                          <w:top w:val="single" w:color="auto" w:sz="4" w:space="0"/>
                          <w:bottom w:val="single" w:color="7F7F7F" w:themeColor="text1" w:themeTint="80" w:sz="8" w:space="0"/>
                        </w:tcBorders>
                        <w:tcMar>
                          <w:right w:w="0" w:type="dxa"/>
                        </w:tcMar>
                      </w:tcPr>
                      <w:p w:rsidRPr="00CE2209" w:rsidR="00466D78" w:rsidP="00E41CE9" w:rsidRDefault="00466D78" w14:paraId="29A58EE0" w14:textId="77777777">
                        <w:pPr>
                          <w:pStyle w:val="RightAlign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CE2209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ascii="Arial" w:hAnsi="Arial" w:cs="Arial"/>
            <w:b/>
            <w:bCs/>
            <w:sz w:val="16"/>
            <w:szCs w:val="16"/>
            <w:lang w:val="da-DK"/>
          </w:rPr>
          <w:id w:val="-1604338715"/>
          <w15:dataBinding w:prefixMappings="xmlns:ns0='urn:microsoft-dynamics-nav/reports/Atricon Sales Invoice/50000/'" w:xpath="/ns0:NavWordReportXmlPart[1]/ns0:Header[1]/ns0:Line[1]/ns0:Value_Entry[1]/ns0:Item_Ledger_Entry" w:storeItemID="{E0CAE291-8957-41BE-88EF-0DA69FA2D66C}"/>
          <w15:repeatingSection/>
          <w:alias w:val="#Nav: /Header/Line/Value_Entry/Item_Ledger_Entry"/>
          <w:tag w:val="#Nav: Atricon Sales Invoice/50000"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Arial" w:hAnsi="Arial" w:cs="Arial"/>
                <w:b/>
                <w:bCs/>
                <w:sz w:val="16"/>
                <w:szCs w:val="16"/>
                <w:lang w:val="da-DK"/>
              </w:rPr>
              <w:id w:val="223350779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CE2209" w:rsidR="00994FC9" w:rsidTr="00905467" w14:paraId="7941157E" w14:textId="77777777">
                <w:trPr>
                  <w:trHeight w:val="272"/>
                </w:trPr>
                <w:tc>
                  <w:tcPr>
                    <w:tcW w:w="1026" w:type="dxa"/>
                    <w:tcBorders>
                      <w:top w:val="single" w:color="7F7F7F" w:themeColor="text1" w:themeTint="80" w:sz="8" w:space="0"/>
                      <w:bottom w:val="single" w:color="auto" w:sz="4" w:space="0"/>
                    </w:tcBorders>
                  </w:tcPr>
                  <w:p w:rsidR="00994FC9" w:rsidP="00466D78" w:rsidRDefault="00994FC9" w14:paraId="2B1AEED6" w14:textId="553E4027">
                    <w:pPr>
                      <w:rPr>
                        <w:rFonts w:ascii="Arial" w:hAnsi="Arial" w:cs="Arial"/>
                        <w:b/>
                        <w:bCs/>
                        <w:sz w:val="16"/>
                        <w:szCs w:val="16"/>
                        <w:lang w:val="da-DK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id w:val="277146345"/>
                    <w:placeholder>
                      <w:docPart w:val="DefaultPlaceholder_-1854013440"/>
                    </w:placeholder>
                    <w:dataBinding w:prefixMappings="xmlns:ns0='urn:microsoft-dynamics-nav/reports/Atricon Sales Invoice/50000/'" w:xpath="/ns0:NavWordReportXmlPart[1]/ns0:Header[1]/ns0:Line[1]/ns0:Value_Entry[1]/ns0:Item_Ledger_Entry[1]/ns0:Lot_No[1]" w:storeItemID="{E0CAE291-8957-41BE-88EF-0DA69FA2D66C}"/>
                    <w:text/>
                    <w:alias w:val="#Nav: /Header/Line/Value_Entry/Item_Ledger_Entry/Lot_No"/>
                    <w:tag w:val="#Nav: Atricon Sales Invoice/50000"/>
                  </w:sdtPr>
                  <w:sdtEndPr/>
                  <w:sdtContent>
                    <w:tc>
                      <w:tcPr>
                        <w:tcW w:w="4541" w:type="dxa"/>
                        <w:tcBorders>
                          <w:top w:val="single" w:color="7F7F7F" w:themeColor="text1" w:themeTint="80" w:sz="8" w:space="0"/>
                          <w:bottom w:val="single" w:color="auto" w:sz="4" w:space="0"/>
                        </w:tcBorders>
                      </w:tcPr>
                      <w:p w:rsidR="00994FC9" w:rsidP="00E41CE9" w:rsidRDefault="00994FC9" w14:paraId="43496447" w14:textId="7B5823BE">
                        <w:pPr>
                          <w:pStyle w:val="RightAlign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Lot_No</w:t>
                        </w:r>
                      </w:p>
                    </w:tc>
                  </w:sdtContent>
                </w:sdt>
                <w:tc>
                  <w:tcPr>
                    <w:tcW w:w="1980" w:type="dxa"/>
                    <w:tcBorders>
                      <w:top w:val="single" w:color="7F7F7F" w:themeColor="text1" w:themeTint="80" w:sz="8" w:space="0"/>
                      <w:bottom w:val="single" w:color="auto" w:sz="4" w:space="0"/>
                    </w:tcBorders>
                  </w:tcPr>
                  <w:p w:rsidR="00994FC9" w:rsidP="00466D78" w:rsidRDefault="00994FC9" w14:paraId="7198DE24" w14:textId="77777777">
                    <w:pPr>
                      <w:pStyle w:val="RightAlign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080" w:type="dxa"/>
                    <w:tcBorders>
                      <w:top w:val="single" w:color="7F7F7F" w:themeColor="text1" w:themeTint="80" w:sz="8" w:space="0"/>
                      <w:bottom w:val="single" w:color="auto" w:sz="4" w:space="0"/>
                    </w:tcBorders>
                  </w:tcPr>
                  <w:p w:rsidR="00994FC9" w:rsidP="00466D78" w:rsidRDefault="00994FC9" w14:paraId="108F0FEE" w14:textId="77777777">
                    <w:pPr>
                      <w:pStyle w:val="RightAlign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340" w:type="dxa"/>
                    <w:tcBorders>
                      <w:top w:val="single" w:color="7F7F7F" w:themeColor="text1" w:themeTint="80" w:sz="8" w:space="0"/>
                      <w:bottom w:val="single" w:color="auto" w:sz="4" w:space="0"/>
                    </w:tcBorders>
                    <w:tcMar>
                      <w:right w:w="0" w:type="dxa"/>
                    </w:tcMar>
                  </w:tcPr>
                  <w:p w:rsidR="00994FC9" w:rsidP="00466D78" w:rsidRDefault="00994FC9" w14:paraId="5B62D2E2" w14:textId="36B4E83D">
                    <w:pPr>
                      <w:pStyle w:val="RightAlign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</w:sdtContent>
          </w:sdt>
        </w:sdtContent>
      </w:sdt>
      <w:sdt>
        <w:sdtPr>
          <w:rPr>
            <w:rFonts w:ascii="Arial" w:hAnsi="Arial" w:cs="Arial"/>
            <w:b/>
            <w:sz w:val="16"/>
            <w:szCs w:val="16"/>
            <w:lang w:val="da-DK"/>
          </w:rPr>
          <w:alias w:val="#Nav: /Header/ReportTotalsLine"/>
          <w:tag w:val="#Nav: Atricon Sales Invoice/50000"/>
          <w:id w:val="1487973447"/>
          <w15:dataBinding w:prefixMappings="xmlns:ns0='urn:microsoft-dynamics-nav/reports/Atricon Sales Invoice/50000/'" w:xpath="/ns0:NavWordReportXmlPart[1]/ns0:Header[1]/ns0:ReportTotalsLine" w:storeItemID="{E0CAE291-8957-41BE-88EF-0DA69FA2D66C}"/>
          <w15:repeatingSection/>
        </w:sdtPr>
        <w:sdtEndPr/>
        <w:sdtContent>
          <w:sdt>
            <w:sdtPr>
              <w:rPr>
                <w:rFonts w:ascii="Arial" w:hAnsi="Arial" w:cs="Arial"/>
                <w:b/>
                <w:sz w:val="16"/>
                <w:szCs w:val="16"/>
                <w:lang w:val="da-DK"/>
              </w:rPr>
              <w:id w:val="1858623929"/>
              <w15:repeatingSectionItem/>
            </w:sdtPr>
            <w:sdtEndPr/>
            <w:sdtContent>
              <w:tr w:rsidRPr="00CE2209" w:rsidR="002A6D0F" w:rsidTr="00905467" w14:paraId="16BC5770" w14:textId="77777777">
                <w:trPr>
                  <w:trHeight w:val="210"/>
                </w:trPr>
                <w:tc>
                  <w:tcPr>
                    <w:tcW w:w="1026" w:type="dxa"/>
                    <w:tcBorders>
                      <w:top w:val="single" w:color="auto" w:sz="4" w:space="0"/>
                      <w:left w:val="nil"/>
                      <w:bottom w:val="nil"/>
                      <w:right w:val="nil"/>
                    </w:tcBorders>
                  </w:tcPr>
                  <w:p w:rsidRPr="00CE2209" w:rsidR="002A6D0F" w:rsidP="00BF507C" w:rsidRDefault="002A6D0F" w14:paraId="3859A9B2" w14:textId="77777777">
                    <w:pPr>
                      <w:pStyle w:val="NoSpacing"/>
                      <w:rPr>
                        <w:rFonts w:ascii="Arial" w:hAnsi="Arial" w:cs="Arial"/>
                        <w:b/>
                        <w:sz w:val="16"/>
                        <w:szCs w:val="16"/>
                        <w:lang w:val="da-DK"/>
                      </w:rPr>
                    </w:pPr>
                  </w:p>
                </w:tc>
                <w:tc>
                  <w:tcPr>
                    <w:tcW w:w="4541" w:type="dxa"/>
                    <w:tcBorders>
                      <w:top w:val="single" w:color="auto" w:sz="4" w:space="0"/>
                      <w:left w:val="nil"/>
                      <w:bottom w:val="nil"/>
                      <w:right w:val="nil"/>
                    </w:tcBorders>
                  </w:tcPr>
                  <w:p w:rsidR="002A6D0F" w:rsidP="002A6D0F" w:rsidRDefault="002A6D0F" w14:paraId="09B375D1" w14:textId="77777777">
                    <w:pPr>
                      <w:pStyle w:val="NoSpacing"/>
                      <w:rPr>
                        <w:rFonts w:ascii="Arial" w:hAnsi="Arial" w:cs="Arial"/>
                        <w:b/>
                        <w:sz w:val="16"/>
                        <w:szCs w:val="16"/>
                        <w:lang w:val="da-DK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b/>
                      <w:sz w:val="16"/>
                      <w:szCs w:val="16"/>
                      <w:lang w:val="da-DK"/>
                    </w:rPr>
                    <w:alias w:val="#Nav: /Header/ReportTotalsLine/Description_ReportTotalsLine"/>
                    <w:tag w:val="#Nav: Atricon Sales Invoice/50000"/>
                    <w:id w:val="1251627161"/>
                    <w:dataBinding w:prefixMappings="xmlns:ns0='urn:microsoft-dynamics-nav/reports/Atricon Sales Invoice/50000/'" w:xpath="/ns0:NavWordReportXmlPart[1]/ns0:Header[1]/ns0:ReportTotalsLine[1]/ns0:Description_ReportTotalsLine[1]" w:storeItemID="{E0CAE291-8957-41BE-88EF-0DA69FA2D66C}"/>
                    <w:text/>
                  </w:sdtPr>
                  <w:sdtEndPr>
                    <w:rPr>
                      <w:lang w:val="en-US"/>
                    </w:rPr>
                  </w:sdtEndPr>
                  <w:sdtContent>
                    <w:tc>
                      <w:tcPr>
                        <w:tcW w:w="1980" w:type="dxa"/>
                        <w:tcBorders>
                          <w:top w:val="single" w:color="auto" w:sz="4" w:space="0"/>
                          <w:left w:val="nil"/>
                          <w:bottom w:val="nil"/>
                          <w:right w:val="nil"/>
                        </w:tcBorders>
                      </w:tcPr>
                      <w:p w:rsidRPr="00CE2209" w:rsidR="002A6D0F" w:rsidP="00E41CE9" w:rsidRDefault="002A6D0F" w14:paraId="62CFDFAA" w14:textId="2F4874BE">
                        <w:pPr>
                          <w:pStyle w:val="NoSpacing"/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proofErr w:type="spellStart"/>
                        <w:r w:rsidRPr="00CE2209"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b/>
                      <w:sz w:val="16"/>
                      <w:szCs w:val="16"/>
                    </w:rPr>
                    <w:alias w:val="#Nav: /Header/ReportTotalsLine/AmountFormatted_ReportTotalsLine"/>
                    <w:tag w:val="#Nav: Atricon Sales Invoice/50000"/>
                    <w:id w:val="1565216308"/>
                    <w:dataBinding w:prefixMappings="xmlns:ns0='urn:microsoft-dynamics-nav/reports/Atricon Sales Invoice/50000/'" w:xpath="/ns0:NavWordReportXmlPart[1]/ns0:Header[1]/ns0:ReportTotalsLine[1]/ns0:AmountFormatted_ReportTotalsLine[1]" w:storeItemID="{E0CAE291-8957-41BE-88EF-0DA69FA2D66C}"/>
                    <w:text/>
                  </w:sdtPr>
                  <w:sdtEndPr/>
                  <w:sdtContent>
                    <w:tc>
                      <w:tcPr>
                        <w:tcW w:w="3420" w:type="dxa"/>
                        <w:gridSpan w:val="2"/>
                        <w:tcBorders>
                          <w:top w:val="single" w:color="auto" w:sz="4" w:space="0"/>
                          <w:left w:val="nil"/>
                          <w:bottom w:val="nil"/>
                          <w:right w:val="nil"/>
                        </w:tcBorders>
                        <w:tcMar>
                          <w:right w:w="0" w:type="dxa"/>
                        </w:tcMar>
                      </w:tcPr>
                      <w:p w:rsidRPr="00CE2209" w:rsidR="002A6D0F" w:rsidP="00E41CE9" w:rsidRDefault="002A6D0F" w14:paraId="5BC459F8" w14:textId="77777777">
                        <w:pPr>
                          <w:pStyle w:val="RightAlign"/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proofErr w:type="spellStart"/>
                        <w:r w:rsidRPr="00CE2209">
                          <w:rPr>
                            <w:rFonts w:ascii="Arial" w:hAnsi="Arial" w:cs="Arial"/>
                            <w:b/>
                            <w:sz w:val="16"/>
                            <w:szCs w:val="16"/>
                            <w:lang w:val="en-US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CE2209" w:rsidR="002A6D0F" w:rsidTr="00905467" w14:paraId="70B03F70" w14:textId="77777777">
        <w:trPr>
          <w:trHeight w:val="411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Pr="00CE2209" w:rsidR="002A6D0F" w:rsidP="0094764F" w:rsidRDefault="002A6D0F" w14:paraId="52731D15" w14:textId="77777777">
            <w:pPr>
              <w:pStyle w:val="NoSpacing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</w:tcPr>
          <w:p w:rsidR="002A6D0F" w:rsidP="00B65FF4" w:rsidRDefault="002A6D0F" w14:paraId="6A873EEC" w14:textId="77777777">
            <w:pPr>
              <w:pStyle w:val="NoSpacing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sz w:val="16"/>
              <w:szCs w:val="16"/>
            </w:rPr>
            <w:alias w:val="#Nav: /Header/Totals/TotalText"/>
            <w:tag w:val="#Nav: Atricon Sales Invoice/50000"/>
            <w:id w:val="1088344960"/>
            <w:dataBinding w:prefixMappings="xmlns:ns0='urn:microsoft-dynamics-nav/reports/Atricon Sales Invoice/50000/'" w:xpath="/ns0:NavWordReportXmlPart[1]/ns0:Header[1]/ns0:Totals[1]/ns0:TotalText[1]" w:storeItemID="{E0CAE291-8957-41BE-88EF-0DA69FA2D66C}"/>
            <w:text/>
          </w:sdtPr>
          <w:sdtEndPr/>
          <w:sdtContent>
            <w:tc>
              <w:tcPr>
                <w:tcW w:w="19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CE2209" w:rsidR="002A6D0F" w:rsidP="001733F4" w:rsidRDefault="002A6D0F" w14:paraId="252F8DB7" w14:textId="44BB8FC5">
                <w:pPr>
                  <w:pStyle w:val="NoSpacing"/>
                  <w:jc w:val="right"/>
                  <w:rPr>
                    <w:rFonts w:ascii="Arial" w:hAnsi="Arial" w:cs="Arial"/>
                    <w:b/>
                    <w:sz w:val="16"/>
                    <w:szCs w:val="16"/>
                  </w:rPr>
                </w:pPr>
                <w:proofErr w:type="spellStart"/>
                <w:r w:rsidRPr="00CE2209">
                  <w:rPr>
                    <w:rFonts w:ascii="Arial" w:hAnsi="Arial" w:cs="Arial"/>
                    <w:b/>
                    <w:sz w:val="16"/>
                    <w:szCs w:val="16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/>
              <w:sz w:val="16"/>
              <w:szCs w:val="16"/>
            </w:rPr>
            <w:alias w:val="#Nav: /Header/Totals/TotalAmountIncludingVAT"/>
            <w:tag w:val="#Nav: Atricon Sales Invoice/50000"/>
            <w:id w:val="1661501859"/>
            <w:dataBinding w:prefixMappings="xmlns:ns0='urn:microsoft-dynamics-nav/reports/Atricon Sales Invoice/50000/'" w:xpath="/ns0:NavWordReportXmlPart[1]/ns0:Header[1]/ns0:Totals[1]/ns0:TotalAmountIncludingVAT[1]" w:storeItemID="{E0CAE291-8957-41BE-88EF-0DA69FA2D66C}"/>
            <w:text/>
          </w:sdtPr>
          <w:sdtEndPr/>
          <w:sdtContent>
            <w:tc>
              <w:tcPr>
                <w:tcW w:w="342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tcMar>
                  <w:right w:w="0" w:type="dxa"/>
                </w:tcMar>
              </w:tcPr>
              <w:p w:rsidRPr="00CE2209" w:rsidR="002A6D0F" w:rsidP="001733F4" w:rsidRDefault="002A6D0F" w14:paraId="2C5C6C37" w14:textId="77777777">
                <w:pPr>
                  <w:pStyle w:val="RightAlign"/>
                  <w:rPr>
                    <w:rFonts w:ascii="Arial" w:hAnsi="Arial" w:cs="Arial"/>
                    <w:b/>
                    <w:sz w:val="16"/>
                    <w:szCs w:val="16"/>
                  </w:rPr>
                </w:pPr>
                <w:r w:rsidRPr="00CE2209">
                  <w:rPr>
                    <w:rFonts w:ascii="Arial" w:hAnsi="Arial" w:cs="Arial"/>
                    <w:b/>
                    <w:sz w:val="16"/>
                    <w:szCs w:val="16"/>
                  </w:rPr>
                  <w:t>TotalAmountIncludingVAT</w:t>
                </w:r>
              </w:p>
            </w:tc>
          </w:sdtContent>
        </w:sdt>
      </w:tr>
    </w:tbl>
    <w:p w:rsidRPr="00CE2209" w:rsidR="005235E1" w:rsidP="00D54DEE" w:rsidRDefault="005235E1" w14:paraId="20D7DCA1" w14:textId="77777777">
      <w:pPr>
        <w:keepNext/>
        <w:spacing w:before="120" w:after="6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0984"/>
      </w:tblGrid>
      <w:tr w:rsidR="00E41CE9" w:rsidTr="00E41CE9" w14:paraId="4B675D39" w14:textId="77777777">
        <w:sdt>
          <w:sdtPr>
            <w:rPr>
              <w:rFonts w:ascii="Arial" w:hAnsi="Arial" w:cs="Arial"/>
              <w:sz w:val="16"/>
              <w:szCs w:val="16"/>
            </w:rPr>
            <w:id w:val="-1781250677"/>
            <w15:dataBinding w:prefixMappings="xmlns:ns0='urn:microsoft-dynamics-nav/reports/Atricon Sales Invoice/50000/'" w:xpath="/ns0:NavWordReportXmlPart[1]/ns0:Header[1]/ns0:Line[1]/ns0:Value_Entry" w:storeItemID="{E0CAE291-8957-41BE-88EF-0DA69FA2D66C}"/>
            <w15:repeatingSection/>
            <w:alias w:val="#Nav: /Header/Line/Value_Entry"/>
            <w:tag w:val="#Nav: Atricon Sales Invoice/50000"/>
          </w:sdtPr>
          <w:sdtContent>
            <w:sdt>
              <w:sdtPr>
                <w:rPr>
                  <w:rFonts w:ascii="Arial" w:hAnsi="Arial" w:cs="Arial"/>
                  <w:sz w:val="16"/>
                  <w:szCs w:val="16"/>
                </w:rPr>
                <w:id w:val="2091960436"/>
                <w:placeholder>
                  <w:docPart w:val="DefaultPlaceholder_-1854013435"/>
                </w:placeholder>
                <w15:repeatingSectionItem/>
              </w:sdtPr>
              <w:sdtContent>
                <w:tc>
                  <w:tcPr>
                    <w:tcW w:w="10984" w:type="dxa"/>
                  </w:tcPr>
                  <w:sdt>
                    <w:sdtPr>
                      <w:rPr>
                        <w:rFonts w:ascii="Arial" w:hAnsi="Arial" w:cs="Arial"/>
                        <w:sz w:val="16"/>
                        <w:szCs w:val="16"/>
                      </w:rPr>
                      <w:id w:val="-362901298"/>
                      <w:placeholder>
                        <w:docPart w:val="DefaultPlaceholder_-1854013440"/>
                      </w:placeholder>
                      <w:dataBinding w:prefixMappings="xmlns:ns0='urn:microsoft-dynamics-nav/reports/Atricon Sales Invoice/50000/'" w:xpath="/ns0:NavWordReportXmlPart[1]/ns0:Header[1]/ns0:Line[1]/ns0:Value_Entry[1]/ns0:Item_Ledger_Entry[1]/ns0:Lot_No[1]" w:storeItemID="{E0CAE291-8957-41BE-88EF-0DA69FA2D66C}"/>
                      <w:text/>
                      <w:alias w:val="#Nav: /Header/Line/Value_Entry/Item_Ledger_Entry/Lot_No"/>
                      <w:tag w:val="#Nav: Atricon Sales Invoice/50000"/>
                    </w:sdtPr>
                    <w:sdtContent>
                      <w:p w:rsidR="00E41CE9" w:rsidP="006E6938" w:rsidRDefault="00E41CE9" w14:paraId="791590F7" w14:textId="66C75E4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Lot_No</w:t>
                        </w:r>
                        <w:proofErr w:type="spellEnd"/>
                      </w:p>
                    </w:sdtContent>
                  </w:sdt>
                </w:tc>
              </w:sdtContent>
            </w:sdt>
          </w:sdtContent>
        </w:sdt>
      </w:tr>
    </w:tbl>
    <w:p w:rsidRPr="00CE2209" w:rsidR="001D2965" w:rsidP="006E6938" w:rsidRDefault="005235E1" w14:paraId="17C8196C" w14:textId="2ABC95C7">
      <w:pPr>
        <w:rPr>
          <w:rFonts w:ascii="Arial" w:hAnsi="Arial" w:cs="Arial"/>
          <w:sz w:val="16"/>
          <w:szCs w:val="16"/>
        </w:rPr>
      </w:pPr>
      <w:r w:rsidRPr="005235E1">
        <w:rPr>
          <w:rFonts w:ascii="Arial" w:hAnsi="Arial" w:cs="Arial"/>
          <w:sz w:val="16"/>
          <w:szCs w:val="16"/>
        </w:rPr>
        <w:t xml:space="preserve">                   </w:t>
      </w:r>
    </w:p>
    <w:sectPr w:rsidRPr="00CE2209" w:rsidR="001D2965" w:rsidSect="00DB0123">
      <w:headerReference w:type="default" r:id="rId9"/>
      <w:footerReference w:type="default" r:id="rId10"/>
      <w:pgSz w:w="12240" w:h="15840" w:code="1"/>
      <w:pgMar w:top="567" w:right="567" w:bottom="567" w:left="1134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87BFC" w:rsidP="00E40C63" w:rsidRDefault="00E87BFC" w14:paraId="0FC020B3" w14:textId="77777777">
      <w:pPr>
        <w:spacing w:after="0"/>
      </w:pPr>
      <w:r>
        <w:separator/>
      </w:r>
    </w:p>
  </w:endnote>
  <w:endnote w:type="continuationSeparator" w:id="0">
    <w:p w:rsidR="00E87BFC" w:rsidP="00E40C63" w:rsidRDefault="00E87BFC" w14:paraId="6DB05F5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5235E1" w:rsidR="006E6938" w:rsidP="006E6938" w:rsidRDefault="006E6938" w14:paraId="51809573" w14:textId="77777777">
    <w:pPr>
      <w:rPr>
        <w:rFonts w:ascii="Arial" w:hAnsi="Arial" w:cs="Arial"/>
        <w:sz w:val="16"/>
        <w:szCs w:val="16"/>
      </w:rPr>
    </w:pPr>
    <w:r w:rsidRPr="005235E1">
      <w:rPr>
        <w:rFonts w:ascii="Arial" w:hAnsi="Arial" w:cs="Arial"/>
        <w:sz w:val="16"/>
        <w:szCs w:val="16"/>
      </w:rPr>
      <w:t>NOTE: Checks are payable to ARTICON</w:t>
    </w:r>
  </w:p>
  <w:p w:rsidRPr="00CE2209" w:rsidR="006E6938" w:rsidP="006E6938" w:rsidRDefault="006E6938" w14:paraId="4CF22AB4" w14:textId="77777777">
    <w:pPr>
      <w:rPr>
        <w:rFonts w:ascii="Arial" w:hAnsi="Arial" w:cs="Arial"/>
        <w:sz w:val="16"/>
        <w:szCs w:val="16"/>
      </w:rPr>
    </w:pPr>
    <w:r w:rsidRPr="005235E1">
      <w:rPr>
        <w:rFonts w:ascii="Arial" w:hAnsi="Arial" w:cs="Arial"/>
        <w:sz w:val="16"/>
        <w:szCs w:val="16"/>
      </w:rPr>
      <w:t xml:space="preserve">                   No returns accepted without RA number provided by </w:t>
    </w:r>
    <w:proofErr w:type="spellStart"/>
    <w:r w:rsidRPr="005235E1">
      <w:rPr>
        <w:rFonts w:ascii="Arial" w:hAnsi="Arial" w:cs="Arial"/>
        <w:sz w:val="16"/>
        <w:szCs w:val="16"/>
      </w:rPr>
      <w:t>Articon</w:t>
    </w:r>
    <w:proofErr w:type="spellEnd"/>
    <w:r w:rsidRPr="005235E1">
      <w:rPr>
        <w:rFonts w:ascii="Arial" w:hAnsi="Arial" w:cs="Arial"/>
        <w:sz w:val="16"/>
        <w:szCs w:val="16"/>
      </w:rPr>
      <w:t xml:space="preserve"> </w:t>
    </w:r>
    <w:proofErr w:type="gramStart"/>
    <w:r w:rsidRPr="005235E1">
      <w:rPr>
        <w:rFonts w:ascii="Arial" w:hAnsi="Arial" w:cs="Arial"/>
        <w:sz w:val="16"/>
        <w:szCs w:val="16"/>
      </w:rPr>
      <w:t>company</w:t>
    </w:r>
    <w:proofErr w:type="gramEnd"/>
  </w:p>
  <w:p w:rsidR="005235E1" w:rsidP="005235E1" w:rsidRDefault="005235E1" w14:paraId="4436C1BB" w14:textId="4E975BA2">
    <w:pPr>
      <w:pStyle w:val="Footer"/>
      <w:spacing w:after="240"/>
    </w:pPr>
    <w:proofErr w:type="spellStart"/>
    <w:r w:rsidRPr="001069FD">
      <w:rPr>
        <w:rFonts w:cstheme="minorHAnsi"/>
        <w:b/>
        <w:bCs/>
        <w:color w:val="7F7F7F" w:themeColor="text1" w:themeTint="80"/>
        <w:sz w:val="18"/>
        <w:szCs w:val="18"/>
      </w:rPr>
      <w:t>Articon</w:t>
    </w:r>
    <w:proofErr w:type="spellEnd"/>
    <w:r w:rsidRPr="001069FD">
      <w:rPr>
        <w:rFonts w:cstheme="minorHAnsi"/>
        <w:b/>
        <w:bCs/>
        <w:color w:val="7F7F7F" w:themeColor="text1" w:themeTint="80"/>
        <w:sz w:val="18"/>
        <w:szCs w:val="18"/>
      </w:rPr>
      <w:t xml:space="preserve"> • 1 Technology Dr Suite F213 Irvine CA 92618 USA • www.articon.com • 800 316 8085 • Email info@articon.com</w:t>
    </w:r>
    <w:r w:rsidRPr="001069FD">
      <w:rPr>
        <w:rFonts w:cstheme="minorHAnsi"/>
        <w:b/>
        <w:bCs/>
        <w:color w:val="7F7F7F" w:themeColor="text1" w:themeTint="80"/>
        <w:sz w:val="19"/>
        <w:szCs w:val="19"/>
      </w:rPr>
      <w:t xml:space="preserve"> </w:t>
    </w:r>
    <w:r w:rsidRPr="001069FD">
      <w:rPr>
        <w:lang w:val="fr-FR"/>
      </w:rPr>
      <w:ptab w:alignment="right" w:relativeTo="margin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87BFC" w:rsidP="00E40C63" w:rsidRDefault="00E87BFC" w14:paraId="5142A3A7" w14:textId="77777777">
      <w:pPr>
        <w:spacing w:after="0"/>
      </w:pPr>
      <w:r>
        <w:separator/>
      </w:r>
    </w:p>
  </w:footnote>
  <w:footnote w:type="continuationSeparator" w:id="0">
    <w:p w:rsidR="00E87BFC" w:rsidP="00E40C63" w:rsidRDefault="00E87BFC" w14:paraId="31FFBC97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43BCC" w:rsidP="00F43BCC" w:rsidRDefault="00F43BCC" w14:paraId="0D3DB497" w14:textId="77777777">
    <w:pPr>
      <w:pStyle w:val="Header"/>
    </w:pPr>
  </w:p>
  <w:p w:rsidRPr="001D1CE2" w:rsidR="00D6006D" w:rsidP="00D6006D" w:rsidRDefault="00D6006D" w14:paraId="1345AD78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24782"/>
    <w:rsid w:val="00026156"/>
    <w:rsid w:val="00032E69"/>
    <w:rsid w:val="000357EB"/>
    <w:rsid w:val="00061429"/>
    <w:rsid w:val="00070EE8"/>
    <w:rsid w:val="00074151"/>
    <w:rsid w:val="00081527"/>
    <w:rsid w:val="000844A3"/>
    <w:rsid w:val="000A665A"/>
    <w:rsid w:val="000D228E"/>
    <w:rsid w:val="000D5A6D"/>
    <w:rsid w:val="000D6DD6"/>
    <w:rsid w:val="000E071F"/>
    <w:rsid w:val="000F1B68"/>
    <w:rsid w:val="000F6EA5"/>
    <w:rsid w:val="00103846"/>
    <w:rsid w:val="0011793B"/>
    <w:rsid w:val="001215C7"/>
    <w:rsid w:val="00123A7D"/>
    <w:rsid w:val="00126D5A"/>
    <w:rsid w:val="00130677"/>
    <w:rsid w:val="00134A71"/>
    <w:rsid w:val="001413D8"/>
    <w:rsid w:val="00145103"/>
    <w:rsid w:val="00151C73"/>
    <w:rsid w:val="001621D9"/>
    <w:rsid w:val="00165852"/>
    <w:rsid w:val="001733F4"/>
    <w:rsid w:val="00193638"/>
    <w:rsid w:val="001B793C"/>
    <w:rsid w:val="001D1CE2"/>
    <w:rsid w:val="001D2965"/>
    <w:rsid w:val="001D4E22"/>
    <w:rsid w:val="001D6807"/>
    <w:rsid w:val="0020108A"/>
    <w:rsid w:val="00222FFE"/>
    <w:rsid w:val="00235999"/>
    <w:rsid w:val="00235CA0"/>
    <w:rsid w:val="00236BD5"/>
    <w:rsid w:val="00245B0E"/>
    <w:rsid w:val="00261876"/>
    <w:rsid w:val="0026269B"/>
    <w:rsid w:val="002669DB"/>
    <w:rsid w:val="00273BA9"/>
    <w:rsid w:val="00283270"/>
    <w:rsid w:val="0029628E"/>
    <w:rsid w:val="002A29DF"/>
    <w:rsid w:val="002A382C"/>
    <w:rsid w:val="002A6D0F"/>
    <w:rsid w:val="002B190E"/>
    <w:rsid w:val="002B6B46"/>
    <w:rsid w:val="002C1F33"/>
    <w:rsid w:val="002E2A56"/>
    <w:rsid w:val="00337723"/>
    <w:rsid w:val="00340E45"/>
    <w:rsid w:val="00342FA8"/>
    <w:rsid w:val="00355E20"/>
    <w:rsid w:val="00364FD7"/>
    <w:rsid w:val="00374316"/>
    <w:rsid w:val="0038349C"/>
    <w:rsid w:val="00394029"/>
    <w:rsid w:val="003A0907"/>
    <w:rsid w:val="003A31D7"/>
    <w:rsid w:val="003A5EFB"/>
    <w:rsid w:val="003A7E69"/>
    <w:rsid w:val="003B1D59"/>
    <w:rsid w:val="003C2C96"/>
    <w:rsid w:val="003D120B"/>
    <w:rsid w:val="003D1658"/>
    <w:rsid w:val="003D458D"/>
    <w:rsid w:val="003D4B80"/>
    <w:rsid w:val="003E2178"/>
    <w:rsid w:val="003F77E2"/>
    <w:rsid w:val="00400915"/>
    <w:rsid w:val="00451877"/>
    <w:rsid w:val="004648E3"/>
    <w:rsid w:val="00466D78"/>
    <w:rsid w:val="00492354"/>
    <w:rsid w:val="004A4D71"/>
    <w:rsid w:val="004A7B88"/>
    <w:rsid w:val="004B22F6"/>
    <w:rsid w:val="004B47ED"/>
    <w:rsid w:val="004B6FE5"/>
    <w:rsid w:val="004C08E9"/>
    <w:rsid w:val="004C3A74"/>
    <w:rsid w:val="004C60A5"/>
    <w:rsid w:val="004D2E5E"/>
    <w:rsid w:val="004E4550"/>
    <w:rsid w:val="004F2432"/>
    <w:rsid w:val="004F4682"/>
    <w:rsid w:val="00501E68"/>
    <w:rsid w:val="0051660C"/>
    <w:rsid w:val="00522142"/>
    <w:rsid w:val="005235E1"/>
    <w:rsid w:val="00524FE6"/>
    <w:rsid w:val="00543913"/>
    <w:rsid w:val="00552846"/>
    <w:rsid w:val="005547DB"/>
    <w:rsid w:val="00563DCD"/>
    <w:rsid w:val="005710D3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0482"/>
    <w:rsid w:val="006245DA"/>
    <w:rsid w:val="00641A41"/>
    <w:rsid w:val="0067225B"/>
    <w:rsid w:val="00677AD5"/>
    <w:rsid w:val="0068273F"/>
    <w:rsid w:val="00683CCE"/>
    <w:rsid w:val="00683D56"/>
    <w:rsid w:val="006846C3"/>
    <w:rsid w:val="00684EEB"/>
    <w:rsid w:val="006907F2"/>
    <w:rsid w:val="006A2A7B"/>
    <w:rsid w:val="006B2F4E"/>
    <w:rsid w:val="006C30D9"/>
    <w:rsid w:val="006C4581"/>
    <w:rsid w:val="006D4B90"/>
    <w:rsid w:val="006D64AE"/>
    <w:rsid w:val="006E6938"/>
    <w:rsid w:val="006F2626"/>
    <w:rsid w:val="00702AAD"/>
    <w:rsid w:val="00703763"/>
    <w:rsid w:val="0071439C"/>
    <w:rsid w:val="00716E24"/>
    <w:rsid w:val="00741F6B"/>
    <w:rsid w:val="007537BA"/>
    <w:rsid w:val="00760FA8"/>
    <w:rsid w:val="0076177E"/>
    <w:rsid w:val="00764376"/>
    <w:rsid w:val="00765190"/>
    <w:rsid w:val="00766078"/>
    <w:rsid w:val="00771C26"/>
    <w:rsid w:val="007773B8"/>
    <w:rsid w:val="00777ADC"/>
    <w:rsid w:val="007874B7"/>
    <w:rsid w:val="00797305"/>
    <w:rsid w:val="007A0A2F"/>
    <w:rsid w:val="007B235B"/>
    <w:rsid w:val="007B63BD"/>
    <w:rsid w:val="007C47A9"/>
    <w:rsid w:val="007E323C"/>
    <w:rsid w:val="00802B5B"/>
    <w:rsid w:val="00806E2B"/>
    <w:rsid w:val="00807754"/>
    <w:rsid w:val="008157A5"/>
    <w:rsid w:val="00815D27"/>
    <w:rsid w:val="00817EE6"/>
    <w:rsid w:val="00820262"/>
    <w:rsid w:val="00834A7E"/>
    <w:rsid w:val="00836184"/>
    <w:rsid w:val="00844BD6"/>
    <w:rsid w:val="00844D12"/>
    <w:rsid w:val="00845DAF"/>
    <w:rsid w:val="00845E08"/>
    <w:rsid w:val="00851021"/>
    <w:rsid w:val="008533EF"/>
    <w:rsid w:val="00856BBF"/>
    <w:rsid w:val="00866C0D"/>
    <w:rsid w:val="00877E93"/>
    <w:rsid w:val="008972AA"/>
    <w:rsid w:val="00897E8D"/>
    <w:rsid w:val="008A6B8E"/>
    <w:rsid w:val="008C3901"/>
    <w:rsid w:val="008D5B35"/>
    <w:rsid w:val="008D7475"/>
    <w:rsid w:val="008E766D"/>
    <w:rsid w:val="008F0A38"/>
    <w:rsid w:val="0090275B"/>
    <w:rsid w:val="00905467"/>
    <w:rsid w:val="0090637C"/>
    <w:rsid w:val="009072D1"/>
    <w:rsid w:val="0092542A"/>
    <w:rsid w:val="00925434"/>
    <w:rsid w:val="00933DB5"/>
    <w:rsid w:val="009365F8"/>
    <w:rsid w:val="00936B72"/>
    <w:rsid w:val="00940735"/>
    <w:rsid w:val="00943A17"/>
    <w:rsid w:val="009453BC"/>
    <w:rsid w:val="00945CEA"/>
    <w:rsid w:val="00954C6C"/>
    <w:rsid w:val="00962B71"/>
    <w:rsid w:val="00966D04"/>
    <w:rsid w:val="00982950"/>
    <w:rsid w:val="00991278"/>
    <w:rsid w:val="0099175E"/>
    <w:rsid w:val="009943A4"/>
    <w:rsid w:val="00994FC9"/>
    <w:rsid w:val="00997858"/>
    <w:rsid w:val="009A16F6"/>
    <w:rsid w:val="009B1171"/>
    <w:rsid w:val="009B485A"/>
    <w:rsid w:val="009B48E6"/>
    <w:rsid w:val="009D508B"/>
    <w:rsid w:val="009D50A0"/>
    <w:rsid w:val="009D6FE7"/>
    <w:rsid w:val="009D78E1"/>
    <w:rsid w:val="009E16EA"/>
    <w:rsid w:val="009E251E"/>
    <w:rsid w:val="009F21B5"/>
    <w:rsid w:val="00A00B95"/>
    <w:rsid w:val="00A01AB9"/>
    <w:rsid w:val="00A048EC"/>
    <w:rsid w:val="00A157DA"/>
    <w:rsid w:val="00A234A8"/>
    <w:rsid w:val="00A30C38"/>
    <w:rsid w:val="00A42BE5"/>
    <w:rsid w:val="00A57AE8"/>
    <w:rsid w:val="00A642FB"/>
    <w:rsid w:val="00A76F36"/>
    <w:rsid w:val="00A9010E"/>
    <w:rsid w:val="00A940EF"/>
    <w:rsid w:val="00A9726D"/>
    <w:rsid w:val="00AF1EDD"/>
    <w:rsid w:val="00AF4452"/>
    <w:rsid w:val="00AF6B6D"/>
    <w:rsid w:val="00B01DA6"/>
    <w:rsid w:val="00B045E8"/>
    <w:rsid w:val="00B10D67"/>
    <w:rsid w:val="00B1233E"/>
    <w:rsid w:val="00B1593F"/>
    <w:rsid w:val="00B167B1"/>
    <w:rsid w:val="00B22FDE"/>
    <w:rsid w:val="00B32D4B"/>
    <w:rsid w:val="00B402B9"/>
    <w:rsid w:val="00B437D5"/>
    <w:rsid w:val="00B57659"/>
    <w:rsid w:val="00B60D54"/>
    <w:rsid w:val="00B65FF4"/>
    <w:rsid w:val="00B72B5C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BF507C"/>
    <w:rsid w:val="00C21813"/>
    <w:rsid w:val="00C25361"/>
    <w:rsid w:val="00C27C1A"/>
    <w:rsid w:val="00C36F18"/>
    <w:rsid w:val="00C37817"/>
    <w:rsid w:val="00C40BE4"/>
    <w:rsid w:val="00C41DE3"/>
    <w:rsid w:val="00C43401"/>
    <w:rsid w:val="00C47206"/>
    <w:rsid w:val="00C60431"/>
    <w:rsid w:val="00C643DB"/>
    <w:rsid w:val="00C71C30"/>
    <w:rsid w:val="00CA4E0D"/>
    <w:rsid w:val="00CA6394"/>
    <w:rsid w:val="00CB33FC"/>
    <w:rsid w:val="00CB70AD"/>
    <w:rsid w:val="00CC289D"/>
    <w:rsid w:val="00CC3F43"/>
    <w:rsid w:val="00CD1B92"/>
    <w:rsid w:val="00CE2209"/>
    <w:rsid w:val="00CE6EE8"/>
    <w:rsid w:val="00CF5F27"/>
    <w:rsid w:val="00D21D63"/>
    <w:rsid w:val="00D235D0"/>
    <w:rsid w:val="00D32F56"/>
    <w:rsid w:val="00D40A70"/>
    <w:rsid w:val="00D41DC8"/>
    <w:rsid w:val="00D46511"/>
    <w:rsid w:val="00D52551"/>
    <w:rsid w:val="00D53B6F"/>
    <w:rsid w:val="00D5484B"/>
    <w:rsid w:val="00D54A61"/>
    <w:rsid w:val="00D54DEE"/>
    <w:rsid w:val="00D57B80"/>
    <w:rsid w:val="00D6006D"/>
    <w:rsid w:val="00D72A07"/>
    <w:rsid w:val="00D72E02"/>
    <w:rsid w:val="00D754C6"/>
    <w:rsid w:val="00D75AAF"/>
    <w:rsid w:val="00D84A87"/>
    <w:rsid w:val="00DA0F11"/>
    <w:rsid w:val="00DA580A"/>
    <w:rsid w:val="00DB0123"/>
    <w:rsid w:val="00DB4B5B"/>
    <w:rsid w:val="00DC306F"/>
    <w:rsid w:val="00DE2DFF"/>
    <w:rsid w:val="00DF30F1"/>
    <w:rsid w:val="00E111C4"/>
    <w:rsid w:val="00E21D6F"/>
    <w:rsid w:val="00E22B7E"/>
    <w:rsid w:val="00E24433"/>
    <w:rsid w:val="00E326C9"/>
    <w:rsid w:val="00E32A25"/>
    <w:rsid w:val="00E375BC"/>
    <w:rsid w:val="00E40C63"/>
    <w:rsid w:val="00E41182"/>
    <w:rsid w:val="00E41CE9"/>
    <w:rsid w:val="00E4361D"/>
    <w:rsid w:val="00E449E4"/>
    <w:rsid w:val="00E53A6E"/>
    <w:rsid w:val="00E54F17"/>
    <w:rsid w:val="00E65451"/>
    <w:rsid w:val="00E67097"/>
    <w:rsid w:val="00E74DB7"/>
    <w:rsid w:val="00E87BFC"/>
    <w:rsid w:val="00E902EA"/>
    <w:rsid w:val="00E96A2B"/>
    <w:rsid w:val="00EA246E"/>
    <w:rsid w:val="00EA27AA"/>
    <w:rsid w:val="00EB5B19"/>
    <w:rsid w:val="00EC1995"/>
    <w:rsid w:val="00EC1D23"/>
    <w:rsid w:val="00EC4C86"/>
    <w:rsid w:val="00EC6A43"/>
    <w:rsid w:val="00ED0377"/>
    <w:rsid w:val="00ED7336"/>
    <w:rsid w:val="00EE2CA3"/>
    <w:rsid w:val="00EE53F7"/>
    <w:rsid w:val="00EF0F89"/>
    <w:rsid w:val="00F14176"/>
    <w:rsid w:val="00F20F72"/>
    <w:rsid w:val="00F219F1"/>
    <w:rsid w:val="00F36FA0"/>
    <w:rsid w:val="00F43BCC"/>
    <w:rsid w:val="00F44822"/>
    <w:rsid w:val="00F543A4"/>
    <w:rsid w:val="00F57343"/>
    <w:rsid w:val="00F66A1F"/>
    <w:rsid w:val="00F76A9D"/>
    <w:rsid w:val="00F81AE9"/>
    <w:rsid w:val="00F848FB"/>
    <w:rsid w:val="00F86468"/>
    <w:rsid w:val="00F97272"/>
    <w:rsid w:val="00FA4D66"/>
    <w:rsid w:val="00FB06A1"/>
    <w:rsid w:val="00FB3DCE"/>
    <w:rsid w:val="00FB6A52"/>
    <w:rsid w:val="00FC1A18"/>
    <w:rsid w:val="00FD4C79"/>
    <w:rsid w:val="00FD6A00"/>
    <w:rsid w:val="00FE1868"/>
    <w:rsid w:val="00FE421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437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CF5F27"/>
    <w:pPr>
      <w:jc w:val="right"/>
    </w:pPr>
    <w:rPr>
      <w:lang w:val="da-DK"/>
    </w:rPr>
  </w:style>
  <w:style w:type="paragraph" w:customStyle="1" w:styleId="LeftAlign">
    <w:name w:val="Left Align"/>
    <w:basedOn w:val="Normal"/>
    <w:link w:val="LeftAlignChar"/>
    <w:qFormat/>
    <w:rsid w:val="00E53A6E"/>
    <w:rPr>
      <w:lang w:val="da-DK"/>
    </w:rPr>
  </w:style>
  <w:style w:type="character" w:customStyle="1" w:styleId="RightAlignChar">
    <w:name w:val="Right Align Char"/>
    <w:basedOn w:val="DefaultParagraphFont"/>
    <w:link w:val="RightAlign"/>
    <w:rsid w:val="00CF5F27"/>
    <w:rPr>
      <w:lang w:val="da-DK"/>
    </w:rPr>
  </w:style>
  <w:style w:type="character" w:customStyle="1" w:styleId="LeftAlignChar">
    <w:name w:val="Left Align Char"/>
    <w:basedOn w:val="DefaultParagraphFont"/>
    <w:link w:val="LeftAlign"/>
    <w:rsid w:val="00E53A6E"/>
    <w:rPr>
      <w:lang w:val="da-DK"/>
    </w:rPr>
  </w:style>
  <w:style w:type="character" w:customStyle="1" w:styleId="NoSpacingChar">
    <w:name w:val="No Spacing Char"/>
    <w:basedOn w:val="DefaultParagraphFont"/>
    <w:link w:val="NoSpacing"/>
    <w:uiPriority w:val="1"/>
    <w:rsid w:val="00F43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24D01-6E15-4DD4-A786-D36B9D7CF392}"/>
      </w:docPartPr>
      <w:docPartBody>
        <w:p w:rsidR="00B35CBB" w:rsidRDefault="007B7239">
          <w:r w:rsidRPr="00981B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C843E-D4A2-4C81-B586-29E066D6719A}"/>
      </w:docPartPr>
      <w:docPartBody>
        <w:p w:rsidR="00D35D2F" w:rsidRDefault="00F11D39">
          <w:r w:rsidRPr="00E85C9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00A65"/>
    <w:rsid w:val="0001099C"/>
    <w:rsid w:val="0001307F"/>
    <w:rsid w:val="00053A94"/>
    <w:rsid w:val="000F0CBA"/>
    <w:rsid w:val="001108CB"/>
    <w:rsid w:val="00124008"/>
    <w:rsid w:val="001556D0"/>
    <w:rsid w:val="00172662"/>
    <w:rsid w:val="001D6FE3"/>
    <w:rsid w:val="001F6C15"/>
    <w:rsid w:val="00205B60"/>
    <w:rsid w:val="00206B0A"/>
    <w:rsid w:val="00236015"/>
    <w:rsid w:val="00273637"/>
    <w:rsid w:val="00275480"/>
    <w:rsid w:val="00277673"/>
    <w:rsid w:val="00285F3C"/>
    <w:rsid w:val="002B16B0"/>
    <w:rsid w:val="002F6AA1"/>
    <w:rsid w:val="003246D0"/>
    <w:rsid w:val="0032532B"/>
    <w:rsid w:val="003728C1"/>
    <w:rsid w:val="003B39FB"/>
    <w:rsid w:val="003E037C"/>
    <w:rsid w:val="00440CEA"/>
    <w:rsid w:val="00441283"/>
    <w:rsid w:val="00456CF7"/>
    <w:rsid w:val="00462DC5"/>
    <w:rsid w:val="005073E4"/>
    <w:rsid w:val="00535093"/>
    <w:rsid w:val="005A2EBE"/>
    <w:rsid w:val="005E35BE"/>
    <w:rsid w:val="00627CA3"/>
    <w:rsid w:val="00671432"/>
    <w:rsid w:val="00781235"/>
    <w:rsid w:val="007A3BCA"/>
    <w:rsid w:val="007B7239"/>
    <w:rsid w:val="007D578F"/>
    <w:rsid w:val="008077D3"/>
    <w:rsid w:val="00810E38"/>
    <w:rsid w:val="00822065"/>
    <w:rsid w:val="008D307E"/>
    <w:rsid w:val="008E2AF3"/>
    <w:rsid w:val="008F6DCE"/>
    <w:rsid w:val="00920D69"/>
    <w:rsid w:val="00997A5F"/>
    <w:rsid w:val="009B426F"/>
    <w:rsid w:val="00A37C16"/>
    <w:rsid w:val="00A732B7"/>
    <w:rsid w:val="00AB33E8"/>
    <w:rsid w:val="00B354FD"/>
    <w:rsid w:val="00B35CBB"/>
    <w:rsid w:val="00B66B4B"/>
    <w:rsid w:val="00BD1CF4"/>
    <w:rsid w:val="00BE6AE7"/>
    <w:rsid w:val="00BF680B"/>
    <w:rsid w:val="00C03606"/>
    <w:rsid w:val="00C66E82"/>
    <w:rsid w:val="00C8100D"/>
    <w:rsid w:val="00CB561E"/>
    <w:rsid w:val="00CF4020"/>
    <w:rsid w:val="00D05EF7"/>
    <w:rsid w:val="00D27F7D"/>
    <w:rsid w:val="00D353D2"/>
    <w:rsid w:val="00D35D2F"/>
    <w:rsid w:val="00D535E9"/>
    <w:rsid w:val="00D87AEE"/>
    <w:rsid w:val="00DA1BBC"/>
    <w:rsid w:val="00DA3387"/>
    <w:rsid w:val="00DB117F"/>
    <w:rsid w:val="00DB52A8"/>
    <w:rsid w:val="00DD3D7D"/>
    <w:rsid w:val="00DE0F82"/>
    <w:rsid w:val="00DE673B"/>
    <w:rsid w:val="00E141B8"/>
    <w:rsid w:val="00E246A7"/>
    <w:rsid w:val="00E30EFA"/>
    <w:rsid w:val="00E376E2"/>
    <w:rsid w:val="00E720DF"/>
    <w:rsid w:val="00EB11C4"/>
    <w:rsid w:val="00EB33AD"/>
    <w:rsid w:val="00EE659E"/>
    <w:rsid w:val="00F11D39"/>
    <w:rsid w:val="00F40F13"/>
    <w:rsid w:val="00F635C5"/>
    <w:rsid w:val="00F76865"/>
    <w:rsid w:val="00F90B5E"/>
    <w:rsid w:val="00FB746E"/>
    <w:rsid w:val="00FE2996"/>
    <w:rsid w:val="00FF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1D3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A t r i c o n   S a l e s   I n v o i c e / 5 0 0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V e n d o r _ I t e m _ N o _ > V e n d o r _ I t e m _ N o _ < / V e n d o r _ I t e m _ N o _ >  
             < V a l u e _ E n t r y >  
                 < I t e m _ L e d g e r _ E n t r y >  
                     < E x p i r e _ D a t e > E x p i r e _ D a t e < / E x p i r e _ D a t e >  
                     < L o t _ N o > L o t _ N o < / L o t _ N o >  
                     < L o t _ Q t y > L o t _ Q t y < / L o t _ Q t y >  
                     < Q t y P e r U n i t M e a s u r e > Q t y P e r U n i t M e a s u r e < / Q t y P e r U n i t M e a s u r e >  
                     < Q u a n t i t y > Q u a n t i t y < / Q u a n t i t y >  
                     < S e r i a l _ N o > S e r i a l _ N o < / S e r i a l _ N o >  
                 < / I t e m _ L e d g e r _ E n t r y >  
             < / V a l u e _ E n t r y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AE291-8957-41BE-88EF-0DA69FA2D66C}">
  <ds:schemaRefs>
    <ds:schemaRef ds:uri="urn:microsoft-dynamics-nav/reports/Atricon Sales Invoice/50000/"/>
  </ds:schemaRefs>
</ds:datastoreItem>
</file>

<file path=customXml/itemProps2.xml><?xml version="1.0" encoding="utf-8"?>
<ds:datastoreItem xmlns:ds="http://schemas.openxmlformats.org/officeDocument/2006/customXml" ds:itemID="{21A64AD0-A753-470D-8E88-AF29F30DC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2021-01-22T19:59:00Z</dcterms:created>
  <dcterms:modified xsi:type="dcterms:W3CDTF">2021-01-27T05:41:00Z</dcterms:modified>
</cp:coreProperties>
</file>