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A70EC" w:rsidR="00676789" w:rsidP="00676789" w:rsidRDefault="00676789" w14:paraId="5C950482" w14:textId="77777777">
      <w:pPr>
        <w:rPr>
          <w:color w:val="7F7F7F" w:themeColor="text1" w:themeTint="80"/>
        </w:rPr>
      </w:pPr>
    </w:p>
    <w:tbl>
      <w:tblPr>
        <w:tblW w:w="11030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5670"/>
        <w:gridCol w:w="5360"/>
      </w:tblGrid>
      <w:tr w:rsidRPr="00F200FD" w:rsidR="00F200FD" w:rsidTr="005F6620" w14:paraId="2EC534EC" w14:textId="77777777">
        <w:trPr>
          <w:trHeight w:val="1152"/>
        </w:trPr>
        <w:tc>
          <w:tcPr>
            <w:tcW w:w="5670" w:type="dxa"/>
          </w:tcPr>
          <w:p w:rsidR="006C0581" w:rsidRDefault="000003D9" w14:paraId="5BDACFA8" w14:textId="248E1461">
            <w:r w:rsidRPr="00CE2209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editId="0E907C9D" wp14:anchorId="79B0A13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1720850" cy="587375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0" cy="58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60" w:type="dxa"/>
          </w:tcPr>
          <w:p w:rsidRPr="00AA2FAE" w:rsidR="006C0581" w:rsidP="005F6620" w:rsidRDefault="00AA2FAE" w14:paraId="719687B2" w14:textId="49A7DB1D">
            <w:pPr>
              <w:pStyle w:val="Title"/>
              <w:spacing w:after="0" w:line="256" w:lineRule="auto"/>
              <w:jc w:val="right"/>
              <w:rPr>
                <w:rStyle w:val="TitleChar"/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AA2FAE">
              <w:rPr>
                <w:rStyle w:val="TitleChar"/>
                <w:rFonts w:asciiTheme="minorHAnsi" w:hAnsiTheme="minorHAnsi" w:cstheme="minorHAnsi"/>
                <w:b/>
                <w:bCs/>
                <w:sz w:val="40"/>
                <w:szCs w:val="40"/>
              </w:rPr>
              <w:t>SALES ORDER</w:t>
            </w:r>
          </w:p>
          <w:p w:rsidR="005F6620" w:rsidP="005F6620" w:rsidRDefault="000003D9" w14:paraId="68E89F56" w14:textId="77777777">
            <w:pPr>
              <w:spacing w:after="0"/>
              <w:jc w:val="right"/>
            </w:pPr>
            <w:r w:rsidRPr="000003D9">
              <w:rPr>
                <w:b/>
                <w:bCs/>
              </w:rPr>
              <w:t xml:space="preserve">SO </w:t>
            </w:r>
            <w:proofErr w:type="gramStart"/>
            <w:r w:rsidRPr="000003D9">
              <w:rPr>
                <w:b/>
                <w:bCs/>
              </w:rPr>
              <w:t>#</w:t>
            </w:r>
            <w:r>
              <w:t xml:space="preserve"> :</w:t>
            </w:r>
            <w:proofErr w:type="gramEnd"/>
            <w:r>
              <w:t xml:space="preserve"> </w:t>
            </w:r>
            <w:sdt>
              <w:sdtPr>
                <w:alias w:val="#Nav: /Header/DocumentNo"/>
                <w:tag w:val="#Nav: Atricon Sales Order/50001"/>
                <w:id w:val="1839495913"/>
                <w:placeholder>
                  <w:docPart w:val="DefaultPlaceholder_-1854013440"/>
                </w:placeholder>
                <w:dataBinding w:prefixMappings="xmlns:ns0='urn:microsoft-dynamics-nav/reports/Atricon Sales Order/50001/'" w:xpath="/ns0:NavWordReportXmlPart[1]/ns0:Header[1]/ns0:DocumentNo[1]" w:storeItemID="{88B19C05-885B-4CD6-9C14-5CEC7A908BB4}"/>
                <w:text/>
              </w:sdtPr>
              <w:sdtEndPr/>
              <w:sdtContent>
                <w:proofErr w:type="spellStart"/>
                <w:r>
                  <w:t>DocumentNo</w:t>
                </w:r>
                <w:proofErr w:type="spellEnd"/>
              </w:sdtContent>
            </w:sdt>
          </w:p>
          <w:p w:rsidRPr="000003D9" w:rsidR="000003D9" w:rsidP="005F6620" w:rsidRDefault="00B56D26" w14:paraId="35C702DA" w14:textId="4861BEFC">
            <w:pPr>
              <w:spacing w:after="0"/>
              <w:jc w:val="right"/>
            </w:pPr>
            <w:sdt>
              <w:sdtPr>
                <w:rPr>
                  <w:b/>
                  <w:bCs/>
                </w:rPr>
                <w:alias w:val="#Nav: /Header/DocumentDate"/>
                <w:tag w:val="#Nav: Atricon Sales Order/50001"/>
                <w:id w:val="-1631771413"/>
                <w:placeholder>
                  <w:docPart w:val="DefaultPlaceholder_-1854013440"/>
                </w:placeholder>
                <w:dataBinding w:prefixMappings="xmlns:ns0='urn:microsoft-dynamics-nav/reports/Atricon Sales Order/50001/'" w:xpath="/ns0:NavWordReportXmlPart[1]/ns0:Header[1]/ns0:DocumentDate[1]" w:storeItemID="{88B19C05-885B-4CD6-9C14-5CEC7A908BB4}"/>
                <w:text/>
              </w:sdtPr>
              <w:sdtEndPr/>
              <w:sdtContent>
                <w:proofErr w:type="spellStart"/>
                <w:r w:rsidRPr="000003D9" w:rsidR="000003D9">
                  <w:rPr>
                    <w:b/>
                    <w:bCs/>
                  </w:rPr>
                  <w:t>DocumentDate</w:t>
                </w:r>
                <w:proofErr w:type="spellEnd"/>
              </w:sdtContent>
            </w:sdt>
          </w:p>
        </w:tc>
      </w:tr>
      <w:tr w:rsidRPr="002B4F2D" w:rsidR="0066602D" w:rsidTr="0066602D" w14:paraId="7569094B" w14:textId="77777777">
        <w:trPr>
          <w:trHeight w:val="449"/>
        </w:trPr>
        <w:tc>
          <w:tcPr>
            <w:tcW w:w="5670" w:type="dxa"/>
            <w:hideMark/>
          </w:tcPr>
          <w:tbl>
            <w:tblPr>
              <w:tblStyle w:val="TableGrid"/>
              <w:tblW w:w="459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6"/>
            </w:tblGrid>
            <w:tr w:rsidR="0066602D" w:rsidTr="0066602D" w14:paraId="3336CA1B" w14:textId="77777777">
              <w:tc>
                <w:tcPr>
                  <w:tcW w:w="5000" w:type="pct"/>
                  <w:vAlign w:val="bottom"/>
                  <w:hideMark/>
                </w:tcPr>
                <w:tbl>
                  <w:tblPr>
                    <w:tblStyle w:val="TableGrid"/>
                    <w:tblW w:w="556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5"/>
                  </w:tblGrid>
                  <w:tr w:rsidRPr="00F200FD" w:rsidR="0066602D" w:rsidTr="0066602D" w14:paraId="1CFCE603" w14:textId="77777777">
                    <w:tc>
                      <w:tcPr>
                        <w:tcW w:w="5000" w:type="pct"/>
                      </w:tcPr>
                      <w:p w:rsidRPr="00F200FD" w:rsidR="0066602D" w:rsidRDefault="0066602D" w14:paraId="085B7661" w14:textId="1633346D">
                        <w:pPr>
                          <w:pStyle w:val="NoSpacing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Bill To:</w:t>
                        </w:r>
                      </w:p>
                      <w:p w:rsidRPr="00F200FD" w:rsidR="0066602D" w:rsidRDefault="00B56D26" w14:paraId="37D90E0D" w14:textId="77777777">
                        <w:pPr>
                          <w:pStyle w:val="NoSpacing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alias w:val="#Nav: /Header/CustomerAddress1"/>
                            <w:tag w:val="#Nav: Atricon Sales Order/50001"/>
                            <w:id w:val="444745016"/>
                            <w:dataBinding w:prefixMappings="xmlns:ns0='urn:microsoft-dynamics-nav/reports/Atricon Sales Order/50001/'" w:xpath="/ns0:NavWordReportXmlPart[1]/ns0:Header[1]/ns0:CustomerAddress1[1]" w:storeItemID="{88B19C05-885B-4CD6-9C14-5CEC7A908BB4}"/>
                            <w:text/>
                          </w:sdtPr>
                          <w:sdtEndPr/>
                          <w:sdtContent>
                            <w:r w:rsidRPr="00F200FD" w:rsidR="0066602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CustomerAddress1</w:t>
                            </w:r>
                          </w:sdtContent>
                        </w:sdt>
                      </w:p>
                    </w:tc>
                  </w:tr>
                  <w:tr w:rsidRPr="00F200FD" w:rsidR="0066602D" w:rsidTr="0066602D" w14:paraId="75BDC6E7" w14:textId="77777777">
                    <w:tc>
                      <w:tcPr>
                        <w:tcW w:w="5000" w:type="pct"/>
                        <w:hideMark/>
                      </w:tcPr>
                      <w:p w:rsidRPr="00F200FD" w:rsidR="0066602D" w:rsidRDefault="00B56D26" w14:paraId="2D10BA09" w14:textId="77777777">
                        <w:pPr>
                          <w:pStyle w:val="NoSpacing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alias w:val="#Nav: /Header/CustomerAddress2"/>
                            <w:tag w:val="#Nav: Atricon Sales Order/50001"/>
                            <w:id w:val="-748650254"/>
                            <w:dataBinding w:prefixMappings="xmlns:ns0='urn:microsoft-dynamics-nav/reports/Atricon Sales Order/50001/'" w:xpath="/ns0:NavWordReportXmlPart[1]/ns0:Header[1]/ns0:CustomerAddress2[1]" w:storeItemID="{88B19C05-885B-4CD6-9C14-5CEC7A908BB4}"/>
                            <w:text/>
                          </w:sdtPr>
                          <w:sdtEndPr/>
                          <w:sdtContent>
                            <w:r w:rsidRPr="00F200FD" w:rsidR="0066602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CustomerAddress2</w:t>
                            </w:r>
                          </w:sdtContent>
                        </w:sdt>
                      </w:p>
                    </w:tc>
                  </w:tr>
                  <w:tr w:rsidRPr="00F200FD" w:rsidR="0066602D" w:rsidTr="0066602D" w14:paraId="54D7E962" w14:textId="77777777">
                    <w:tc>
                      <w:tcPr>
                        <w:tcW w:w="5000" w:type="pct"/>
                        <w:hideMark/>
                      </w:tcPr>
                      <w:p w:rsidRPr="00F200FD" w:rsidR="0066602D" w:rsidRDefault="00B56D26" w14:paraId="0C8491BE" w14:textId="77777777">
                        <w:pPr>
                          <w:pStyle w:val="NoSpacing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alias w:val="#Nav: /Header/CustomerAddress3"/>
                            <w:tag w:val="#Nav: Atricon Sales Order/50001"/>
                            <w:id w:val="818996500"/>
                            <w:dataBinding w:prefixMappings="xmlns:ns0='urn:microsoft-dynamics-nav/reports/Atricon Sales Order/50001/'" w:xpath="/ns0:NavWordReportXmlPart[1]/ns0:Header[1]/ns0:CustomerAddress3[1]" w:storeItemID="{88B19C05-885B-4CD6-9C14-5CEC7A908BB4}"/>
                            <w:text/>
                          </w:sdtPr>
                          <w:sdtEndPr/>
                          <w:sdtContent>
                            <w:r w:rsidRPr="00F200FD" w:rsidR="0066602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CustomerAddress3</w:t>
                            </w:r>
                          </w:sdtContent>
                        </w:sdt>
                      </w:p>
                    </w:tc>
                  </w:tr>
                  <w:tr w:rsidRPr="00F200FD" w:rsidR="0066602D" w:rsidTr="0066602D" w14:paraId="67B18331" w14:textId="77777777">
                    <w:tc>
                      <w:tcPr>
                        <w:tcW w:w="5000" w:type="pct"/>
                        <w:hideMark/>
                      </w:tcPr>
                      <w:p w:rsidRPr="00F200FD" w:rsidR="0066602D" w:rsidRDefault="00B56D26" w14:paraId="7A2139C0" w14:textId="77777777">
                        <w:pPr>
                          <w:pStyle w:val="NoSpacing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alias w:val="#Nav: /Header/CustomerAddress4"/>
                            <w:tag w:val="#Nav: Atricon Sales Order/50001"/>
                            <w:id w:val="-1393430426"/>
                            <w:dataBinding w:prefixMappings="xmlns:ns0='urn:microsoft-dynamics-nav/reports/Atricon Sales Order/50001/'" w:xpath="/ns0:NavWordReportXmlPart[1]/ns0:Header[1]/ns0:CustomerAddress4[1]" w:storeItemID="{88B19C05-885B-4CD6-9C14-5CEC7A908BB4}"/>
                            <w:text/>
                          </w:sdtPr>
                          <w:sdtEndPr/>
                          <w:sdtContent>
                            <w:r w:rsidRPr="00F200FD" w:rsidR="0066602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CustomerAddress4</w:t>
                            </w:r>
                          </w:sdtContent>
                        </w:sdt>
                      </w:p>
                    </w:tc>
                  </w:tr>
                  <w:tr w:rsidRPr="00F200FD" w:rsidR="0066602D" w:rsidTr="0066602D" w14:paraId="2A449A4C" w14:textId="77777777">
                    <w:tc>
                      <w:tcPr>
                        <w:tcW w:w="5000" w:type="pct"/>
                        <w:hideMark/>
                      </w:tcPr>
                      <w:p w:rsidRPr="00F200FD" w:rsidR="0066602D" w:rsidRDefault="00B56D26" w14:paraId="2002E62A" w14:textId="77777777">
                        <w:pPr>
                          <w:pStyle w:val="NoSpacing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alias w:val="#Nav: /Header/CustomerAddress5"/>
                            <w:tag w:val="#Nav: Atricon Sales Order/50001"/>
                            <w:id w:val="-425656354"/>
                            <w:dataBinding w:prefixMappings="xmlns:ns0='urn:microsoft-dynamics-nav/reports/Atricon Sales Order/50001/'" w:xpath="/ns0:NavWordReportXmlPart[1]/ns0:Header[1]/ns0:CustomerAddress5[1]" w:storeItemID="{88B19C05-885B-4CD6-9C14-5CEC7A908BB4}"/>
                            <w:text/>
                          </w:sdtPr>
                          <w:sdtEndPr/>
                          <w:sdtContent>
                            <w:r w:rsidRPr="00F200FD" w:rsidR="0066602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CustomerAddress5</w:t>
                            </w:r>
                          </w:sdtContent>
                        </w:sdt>
                      </w:p>
                    </w:tc>
                  </w:tr>
                  <w:tr w:rsidRPr="00F200FD" w:rsidR="0066602D" w:rsidTr="0066602D" w14:paraId="459AB6B1" w14:textId="77777777">
                    <w:tc>
                      <w:tcPr>
                        <w:tcW w:w="5000" w:type="pct"/>
                        <w:hideMark/>
                      </w:tcPr>
                      <w:p w:rsidRPr="00F200FD" w:rsidR="0066602D" w:rsidRDefault="00B56D26" w14:paraId="24E02290" w14:textId="77777777">
                        <w:pPr>
                          <w:pStyle w:val="NoSpacing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alias w:val="#Nav: /Header/CustomerAddress6"/>
                            <w:tag w:val="#Nav: Atricon Sales Order/50001"/>
                            <w:id w:val="1393704384"/>
                            <w:dataBinding w:prefixMappings="xmlns:ns0='urn:microsoft-dynamics-nav/reports/Atricon Sales Order/50001/'" w:xpath="/ns0:NavWordReportXmlPart[1]/ns0:Header[1]/ns0:CustomerAddress6[1]" w:storeItemID="{88B19C05-885B-4CD6-9C14-5CEC7A908BB4}"/>
                            <w:text/>
                          </w:sdtPr>
                          <w:sdtEndPr/>
                          <w:sdtContent>
                            <w:r w:rsidRPr="00F200FD" w:rsidR="0066602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CustomerAddress6</w:t>
                            </w:r>
                          </w:sdtContent>
                        </w:sdt>
                      </w:p>
                    </w:tc>
                  </w:tr>
                  <w:tr w:rsidRPr="00F200FD" w:rsidR="0066602D" w:rsidTr="0066602D" w14:paraId="7C231DF8" w14:textId="77777777">
                    <w:tc>
                      <w:tcPr>
                        <w:tcW w:w="5000" w:type="pct"/>
                        <w:hideMark/>
                      </w:tcPr>
                      <w:p w:rsidRPr="00F200FD" w:rsidR="0066602D" w:rsidRDefault="00B56D26" w14:paraId="5B5F8FF9" w14:textId="77777777">
                        <w:pPr>
                          <w:pStyle w:val="NoSpacing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alias w:val="#Nav: /Header/CustomerAddress7"/>
                            <w:tag w:val="#Nav: Atricon Sales Order/50001"/>
                            <w:id w:val="821472015"/>
                            <w:dataBinding w:prefixMappings="xmlns:ns0='urn:microsoft-dynamics-nav/reports/Atricon Sales Order/50001/'" w:xpath="/ns0:NavWordReportXmlPart[1]/ns0:Header[1]/ns0:CustomerAddress7[1]" w:storeItemID="{88B19C05-885B-4CD6-9C14-5CEC7A908BB4}"/>
                            <w:text/>
                          </w:sdtPr>
                          <w:sdtEndPr/>
                          <w:sdtContent>
                            <w:r w:rsidRPr="00F200FD" w:rsidR="0066602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a-DK"/>
                              </w:rPr>
                              <w:t>CustomerAddress7</w:t>
                            </w:r>
                          </w:sdtContent>
                        </w:sdt>
                      </w:p>
                    </w:tc>
                  </w:tr>
                  <w:tr w:rsidRPr="00F200FD" w:rsidR="0066602D" w:rsidTr="0066602D" w14:paraId="723562A2" w14:textId="77777777">
                    <w:tc>
                      <w:tcPr>
                        <w:tcW w:w="5000" w:type="pct"/>
                        <w:hideMark/>
                      </w:tcPr>
                      <w:sdt>
                        <w:sdtP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alias w:val="#Nav: /Header/CustomerAddress8"/>
                          <w:tag w:val="#Nav: Atricon Sales Order/50001"/>
                          <w:id w:val="-1089000439"/>
                          <w:dataBinding w:prefixMappings="xmlns:ns0='urn:microsoft-dynamics-nav/reports/Atricon Sales Order/50001/'" w:xpath="/ns0:NavWordReportXmlPart[1]/ns0:Header[1]/ns0:CustomerAddress8[1]" w:storeItemID="{88B19C05-885B-4CD6-9C14-5CEC7A908BB4}"/>
                          <w:text/>
                        </w:sdtPr>
                        <w:sdtEndPr/>
                        <w:sdtContent>
                          <w:p w:rsidRPr="00F200FD" w:rsidR="0066602D" w:rsidRDefault="0066602D" w14:paraId="6A419D1D" w14:textId="77777777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200F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a-DK"/>
                              </w:rPr>
                              <w:t>CustomerAddress8</w:t>
                            </w:r>
                          </w:p>
                        </w:sdtContent>
                      </w:sdt>
                    </w:tc>
                  </w:tr>
                </w:tbl>
                <w:p w:rsidR="0066602D" w:rsidRDefault="0066602D" w14:paraId="0515DFC9" w14:textId="77777777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</w:p>
              </w:tc>
            </w:tr>
          </w:tbl>
          <w:p w:rsidRPr="002B4F2D" w:rsidR="0066602D" w:rsidRDefault="0066602D" w14:paraId="31D9AD1F" w14:textId="77777777">
            <w:pPr>
              <w:rPr>
                <w:rFonts w:cstheme="minorHAnsi"/>
              </w:rPr>
            </w:pPr>
          </w:p>
        </w:tc>
        <w:tc>
          <w:tcPr>
            <w:tcW w:w="5355" w:type="dxa"/>
          </w:tcPr>
          <w:tbl>
            <w:tblPr>
              <w:tblStyle w:val="TableGrid"/>
              <w:tblW w:w="599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97"/>
            </w:tblGrid>
            <w:tr w:rsidRPr="00F200FD" w:rsidR="0066602D" w:rsidTr="0066602D" w14:paraId="52731135" w14:textId="77777777">
              <w:trPr>
                <w:trHeight w:val="20"/>
              </w:trPr>
              <w:tc>
                <w:tcPr>
                  <w:tcW w:w="5000" w:type="pct"/>
                  <w:hideMark/>
                </w:tcPr>
                <w:p w:rsidRPr="00F200FD" w:rsidR="0066602D" w:rsidRDefault="0066602D" w14:paraId="57F44E77" w14:textId="505DFF82">
                  <w:pPr>
                    <w:pStyle w:val="Heading1"/>
                    <w:outlineLvl w:val="0"/>
                    <w:rPr>
                      <w:rFonts w:ascii="Arial" w:hAnsi="Arial" w:cs="Arial"/>
                      <w:sz w:val="16"/>
                    </w:rPr>
                  </w:pPr>
                  <w:r w:rsidRPr="00F200FD">
                    <w:rPr>
                      <w:rFonts w:ascii="Arial" w:hAnsi="Arial" w:cs="Arial"/>
                      <w:sz w:val="16"/>
                    </w:rPr>
                    <w:t>Ship To</w:t>
                  </w:r>
                  <w:r>
                    <w:rPr>
                      <w:rFonts w:ascii="Arial" w:hAnsi="Arial" w:cs="Arial"/>
                      <w:sz w:val="16"/>
                    </w:rPr>
                    <w:t>:</w:t>
                  </w:r>
                </w:p>
              </w:tc>
            </w:tr>
            <w:tr w:rsidRPr="00F200FD" w:rsidR="0066602D" w:rsidTr="0066602D" w14:paraId="67DED44B" w14:textId="77777777">
              <w:trPr>
                <w:trHeight w:val="200"/>
              </w:trPr>
              <w:sdt>
                <w:sdtPr>
                  <w:rPr>
                    <w:rFonts w:ascii="Arial" w:hAnsi="Arial" w:cs="Arial"/>
                    <w:sz w:val="16"/>
                    <w:szCs w:val="16"/>
                  </w:rPr>
                  <w:alias w:val="#Nav: /Header/ShipToAddress1"/>
                  <w:tag w:val="#Nav: Atricon Sales Order/50001"/>
                  <w:id w:val="-1683658669"/>
                  <w:dataBinding w:prefixMappings="xmlns:ns0='urn:microsoft-dynamics-nav/reports/Atricon Sales Order/50001/'" w:xpath="/ns0:NavWordReportXmlPart[1]/ns0:Header[1]/ns0:ShipToAddress1[1]" w:storeItemID="{88B19C05-885B-4CD6-9C14-5CEC7A908BB4}"/>
                  <w:text/>
                </w:sdtPr>
                <w:sdtEndPr/>
                <w:sdtContent>
                  <w:tc>
                    <w:tcPr>
                      <w:tcW w:w="5000" w:type="pct"/>
                      <w:hideMark/>
                    </w:tcPr>
                    <w:p w:rsidRPr="00F200FD" w:rsidR="0066602D" w:rsidRDefault="0066602D" w14:paraId="23680043" w14:textId="77777777">
                      <w:pPr>
                        <w:pStyle w:val="NoSpacing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200FD">
                        <w:rPr>
                          <w:rFonts w:ascii="Arial" w:hAnsi="Arial" w:cs="Arial"/>
                          <w:sz w:val="16"/>
                          <w:szCs w:val="16"/>
                        </w:rPr>
                        <w:t>ShipToAddress1</w:t>
                      </w:r>
                    </w:p>
                  </w:tc>
                </w:sdtContent>
              </w:sdt>
            </w:tr>
            <w:tr w:rsidRPr="00F200FD" w:rsidR="0066602D" w:rsidTr="0066602D" w14:paraId="444DFA2C" w14:textId="77777777">
              <w:trPr>
                <w:trHeight w:val="184"/>
              </w:trPr>
              <w:sdt>
                <w:sdtPr>
                  <w:rPr>
                    <w:rFonts w:ascii="Arial" w:hAnsi="Arial" w:cs="Arial"/>
                    <w:sz w:val="16"/>
                    <w:szCs w:val="16"/>
                  </w:rPr>
                  <w:alias w:val="#Nav: /Header/ShipToAddress2"/>
                  <w:tag w:val="#Nav: Atricon Sales Order/50001"/>
                  <w:id w:val="-1732997697"/>
                  <w:dataBinding w:prefixMappings="xmlns:ns0='urn:microsoft-dynamics-nav/reports/Atricon Sales Order/50001/'" w:xpath="/ns0:NavWordReportXmlPart[1]/ns0:Header[1]/ns0:ShipToAddress2[1]" w:storeItemID="{88B19C05-885B-4CD6-9C14-5CEC7A908BB4}"/>
                  <w:text/>
                </w:sdtPr>
                <w:sdtEndPr/>
                <w:sdtContent>
                  <w:tc>
                    <w:tcPr>
                      <w:tcW w:w="5000" w:type="pct"/>
                      <w:hideMark/>
                    </w:tcPr>
                    <w:p w:rsidRPr="00F200FD" w:rsidR="0066602D" w:rsidRDefault="0066602D" w14:paraId="6A8325CC" w14:textId="77777777">
                      <w:pPr>
                        <w:pStyle w:val="NoSpacing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200FD">
                        <w:rPr>
                          <w:rFonts w:ascii="Arial" w:hAnsi="Arial" w:cs="Arial"/>
                          <w:sz w:val="16"/>
                          <w:szCs w:val="16"/>
                        </w:rPr>
                        <w:t>ShipToAddress2</w:t>
                      </w:r>
                    </w:p>
                  </w:tc>
                </w:sdtContent>
              </w:sdt>
            </w:tr>
            <w:tr w:rsidRPr="00F200FD" w:rsidR="0066602D" w:rsidTr="0066602D" w14:paraId="0AA8C007" w14:textId="77777777">
              <w:trPr>
                <w:trHeight w:val="184"/>
              </w:trPr>
              <w:sdt>
                <w:sdtPr>
                  <w:rPr>
                    <w:rFonts w:ascii="Arial" w:hAnsi="Arial" w:cs="Arial"/>
                    <w:sz w:val="16"/>
                    <w:szCs w:val="16"/>
                  </w:rPr>
                  <w:alias w:val="#Nav: /Header/ShipToAddress3"/>
                  <w:tag w:val="#Nav: Atricon Sales Order/50001"/>
                  <w:id w:val="1120571482"/>
                  <w:dataBinding w:prefixMappings="xmlns:ns0='urn:microsoft-dynamics-nav/reports/Atricon Sales Order/50001/'" w:xpath="/ns0:NavWordReportXmlPart[1]/ns0:Header[1]/ns0:ShipToAddress3[1]" w:storeItemID="{88B19C05-885B-4CD6-9C14-5CEC7A908BB4}"/>
                  <w:text/>
                </w:sdtPr>
                <w:sdtEndPr/>
                <w:sdtContent>
                  <w:tc>
                    <w:tcPr>
                      <w:tcW w:w="5000" w:type="pct"/>
                      <w:hideMark/>
                    </w:tcPr>
                    <w:p w:rsidRPr="00F200FD" w:rsidR="0066602D" w:rsidRDefault="0066602D" w14:paraId="7E833582" w14:textId="77777777">
                      <w:pPr>
                        <w:pStyle w:val="NoSpacing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200FD">
                        <w:rPr>
                          <w:rFonts w:ascii="Arial" w:hAnsi="Arial" w:cs="Arial"/>
                          <w:sz w:val="16"/>
                          <w:szCs w:val="16"/>
                        </w:rPr>
                        <w:t>ShipToAddress3</w:t>
                      </w:r>
                    </w:p>
                  </w:tc>
                </w:sdtContent>
              </w:sdt>
            </w:tr>
            <w:tr w:rsidRPr="00F200FD" w:rsidR="0066602D" w:rsidTr="0066602D" w14:paraId="30B66FDD" w14:textId="77777777">
              <w:trPr>
                <w:trHeight w:val="184"/>
              </w:trPr>
              <w:sdt>
                <w:sdtPr>
                  <w:rPr>
                    <w:rFonts w:ascii="Arial" w:hAnsi="Arial" w:cs="Arial"/>
                    <w:sz w:val="16"/>
                    <w:szCs w:val="16"/>
                  </w:rPr>
                  <w:alias w:val="#Nav: /Header/ShipToAddress4"/>
                  <w:tag w:val="#Nav: Atricon Sales Order/50001"/>
                  <w:id w:val="957987078"/>
                  <w:dataBinding w:prefixMappings="xmlns:ns0='urn:microsoft-dynamics-nav/reports/Atricon Sales Order/50001/'" w:xpath="/ns0:NavWordReportXmlPart[1]/ns0:Header[1]/ns0:ShipToAddress4[1]" w:storeItemID="{88B19C05-885B-4CD6-9C14-5CEC7A908BB4}"/>
                  <w:text/>
                </w:sdtPr>
                <w:sdtEndPr/>
                <w:sdtContent>
                  <w:tc>
                    <w:tcPr>
                      <w:tcW w:w="5000" w:type="pct"/>
                      <w:hideMark/>
                    </w:tcPr>
                    <w:p w:rsidRPr="00F200FD" w:rsidR="0066602D" w:rsidRDefault="0066602D" w14:paraId="06DB9381" w14:textId="77777777">
                      <w:pPr>
                        <w:pStyle w:val="NoSpacing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200FD">
                        <w:rPr>
                          <w:rFonts w:ascii="Arial" w:hAnsi="Arial" w:cs="Arial"/>
                          <w:sz w:val="16"/>
                          <w:szCs w:val="16"/>
                        </w:rPr>
                        <w:t>ShipToAddress4</w:t>
                      </w:r>
                    </w:p>
                  </w:tc>
                </w:sdtContent>
              </w:sdt>
            </w:tr>
            <w:tr w:rsidRPr="00F200FD" w:rsidR="0066602D" w:rsidTr="0066602D" w14:paraId="0E1B186C" w14:textId="77777777">
              <w:trPr>
                <w:trHeight w:val="200"/>
              </w:trPr>
              <w:sdt>
                <w:sdtPr>
                  <w:rPr>
                    <w:rFonts w:ascii="Arial" w:hAnsi="Arial" w:cs="Arial"/>
                    <w:sz w:val="16"/>
                    <w:szCs w:val="16"/>
                  </w:rPr>
                  <w:alias w:val="#Nav: /Header/ShipToAddress5"/>
                  <w:tag w:val="#Nav: Atricon Sales Order/50001"/>
                  <w:id w:val="1844509498"/>
                  <w:dataBinding w:prefixMappings="xmlns:ns0='urn:microsoft-dynamics-nav/reports/Atricon Sales Order/50001/'" w:xpath="/ns0:NavWordReportXmlPart[1]/ns0:Header[1]/ns0:ShipToAddress5[1]" w:storeItemID="{88B19C05-885B-4CD6-9C14-5CEC7A908BB4}"/>
                  <w:text/>
                </w:sdtPr>
                <w:sdtEndPr/>
                <w:sdtContent>
                  <w:tc>
                    <w:tcPr>
                      <w:tcW w:w="5000" w:type="pct"/>
                      <w:hideMark/>
                    </w:tcPr>
                    <w:p w:rsidRPr="00F200FD" w:rsidR="0066602D" w:rsidRDefault="0066602D" w14:paraId="61EE4D5F" w14:textId="77777777">
                      <w:pPr>
                        <w:pStyle w:val="NoSpacing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200FD">
                        <w:rPr>
                          <w:rFonts w:ascii="Arial" w:hAnsi="Arial" w:cs="Arial"/>
                          <w:sz w:val="16"/>
                          <w:szCs w:val="16"/>
                        </w:rPr>
                        <w:t>ShipToAddress5</w:t>
                      </w:r>
                    </w:p>
                  </w:tc>
                </w:sdtContent>
              </w:sdt>
            </w:tr>
            <w:tr w:rsidRPr="00F200FD" w:rsidR="0066602D" w:rsidTr="0066602D" w14:paraId="38D7194F" w14:textId="77777777">
              <w:trPr>
                <w:trHeight w:val="184"/>
              </w:trPr>
              <w:sdt>
                <w:sdtPr>
                  <w:rPr>
                    <w:rFonts w:ascii="Arial" w:hAnsi="Arial" w:cs="Arial"/>
                    <w:sz w:val="16"/>
                    <w:szCs w:val="16"/>
                  </w:rPr>
                  <w:alias w:val="#Nav: /Header/ShipToAddress6"/>
                  <w:tag w:val="#Nav: Atricon Sales Order/50001"/>
                  <w:id w:val="1461073087"/>
                  <w:dataBinding w:prefixMappings="xmlns:ns0='urn:microsoft-dynamics-nav/reports/Atricon Sales Order/50001/'" w:xpath="/ns0:NavWordReportXmlPart[1]/ns0:Header[1]/ns0:ShipToAddress6[1]" w:storeItemID="{88B19C05-885B-4CD6-9C14-5CEC7A908BB4}"/>
                  <w:text/>
                </w:sdtPr>
                <w:sdtEndPr/>
                <w:sdtContent>
                  <w:tc>
                    <w:tcPr>
                      <w:tcW w:w="5000" w:type="pct"/>
                      <w:hideMark/>
                    </w:tcPr>
                    <w:p w:rsidRPr="00F200FD" w:rsidR="0066602D" w:rsidRDefault="0066602D" w14:paraId="408491B8" w14:textId="77777777">
                      <w:pPr>
                        <w:pStyle w:val="NoSpacing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200FD">
                        <w:rPr>
                          <w:rFonts w:ascii="Arial" w:hAnsi="Arial" w:cs="Arial"/>
                          <w:sz w:val="16"/>
                          <w:szCs w:val="16"/>
                        </w:rPr>
                        <w:t>ShipToAddress6</w:t>
                      </w:r>
                    </w:p>
                  </w:tc>
                </w:sdtContent>
              </w:sdt>
            </w:tr>
            <w:tr w:rsidRPr="00F200FD" w:rsidR="0066602D" w:rsidTr="0066602D" w14:paraId="31DED8D3" w14:textId="77777777">
              <w:trPr>
                <w:trHeight w:val="184"/>
              </w:trPr>
              <w:sdt>
                <w:sdtPr>
                  <w:rPr>
                    <w:rFonts w:ascii="Arial" w:hAnsi="Arial" w:cs="Arial"/>
                    <w:sz w:val="16"/>
                    <w:szCs w:val="16"/>
                  </w:rPr>
                  <w:alias w:val="#Nav: /Header/ShipToAddress7"/>
                  <w:tag w:val="#Nav: Atricon Sales Order/50001"/>
                  <w:id w:val="-653611666"/>
                  <w:dataBinding w:prefixMappings="xmlns:ns0='urn:microsoft-dynamics-nav/reports/Atricon Sales Order/50001/'" w:xpath="/ns0:NavWordReportXmlPart[1]/ns0:Header[1]/ns0:ShipToAddress7[1]" w:storeItemID="{88B19C05-885B-4CD6-9C14-5CEC7A908BB4}"/>
                  <w:text/>
                </w:sdtPr>
                <w:sdtEndPr/>
                <w:sdtContent>
                  <w:tc>
                    <w:tcPr>
                      <w:tcW w:w="5000" w:type="pct"/>
                      <w:hideMark/>
                    </w:tcPr>
                    <w:p w:rsidRPr="00F200FD" w:rsidR="0066602D" w:rsidRDefault="0066602D" w14:paraId="2EF2C0E5" w14:textId="77777777">
                      <w:pPr>
                        <w:pStyle w:val="NoSpacing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200FD">
                        <w:rPr>
                          <w:rFonts w:ascii="Arial" w:hAnsi="Arial" w:cs="Arial"/>
                          <w:sz w:val="16"/>
                          <w:szCs w:val="16"/>
                        </w:rPr>
                        <w:t>ShipToAddress7</w:t>
                      </w:r>
                    </w:p>
                  </w:tc>
                </w:sdtContent>
              </w:sdt>
            </w:tr>
            <w:tr w:rsidRPr="00F200FD" w:rsidR="0066602D" w:rsidTr="0066602D" w14:paraId="67817AB9" w14:textId="77777777">
              <w:trPr>
                <w:trHeight w:val="184"/>
              </w:trPr>
              <w:sdt>
                <w:sdtPr>
                  <w:rPr>
                    <w:rFonts w:ascii="Arial" w:hAnsi="Arial" w:cs="Arial"/>
                    <w:sz w:val="16"/>
                    <w:szCs w:val="16"/>
                  </w:rPr>
                  <w:alias w:val="#Nav: /Header/ShipToAddress8"/>
                  <w:tag w:val="#Nav: Atricon Sales Order/50001"/>
                  <w:id w:val="-1285874069"/>
                  <w:dataBinding w:prefixMappings="xmlns:ns0='urn:microsoft-dynamics-nav/reports/Atricon Sales Order/50001/'" w:xpath="/ns0:NavWordReportXmlPart[1]/ns0:Header[1]/ns0:ShipToAddress8[1]" w:storeItemID="{88B19C05-885B-4CD6-9C14-5CEC7A908BB4}"/>
                  <w:text/>
                </w:sdtPr>
                <w:sdtEndPr/>
                <w:sdtContent>
                  <w:tc>
                    <w:tcPr>
                      <w:tcW w:w="5000" w:type="pct"/>
                      <w:hideMark/>
                    </w:tcPr>
                    <w:p w:rsidRPr="00F200FD" w:rsidR="0066602D" w:rsidRDefault="0066602D" w14:paraId="4D30E301" w14:textId="77777777">
                      <w:pPr>
                        <w:pStyle w:val="NoSpacing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200FD">
                        <w:rPr>
                          <w:rFonts w:ascii="Arial" w:hAnsi="Arial" w:cs="Arial"/>
                          <w:sz w:val="16"/>
                          <w:szCs w:val="16"/>
                        </w:rPr>
                        <w:t>ShipToAddress8</w:t>
                      </w:r>
                    </w:p>
                  </w:tc>
                </w:sdtContent>
              </w:sdt>
            </w:tr>
          </w:tbl>
          <w:p w:rsidRPr="002B4F2D" w:rsidR="0066602D" w:rsidRDefault="0066602D" w14:paraId="06D35B7A" w14:textId="77777777">
            <w:pPr>
              <w:pStyle w:val="NoSpacing"/>
              <w:spacing w:line="256" w:lineRule="auto"/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</w:pPr>
          </w:p>
        </w:tc>
      </w:tr>
    </w:tbl>
    <w:p w:rsidRPr="0066602D" w:rsidR="0066602D" w:rsidP="006609D7" w:rsidRDefault="00AA2FAE" w14:paraId="3B1FE2A0" w14:textId="3B606709">
      <w:r w:rsidRPr="00AA2FAE">
        <w:t xml:space="preserve">CUSTOMER PO </w:t>
      </w:r>
      <w:proofErr w:type="gramStart"/>
      <w:r w:rsidRPr="00AA2FAE">
        <w:t>#</w:t>
      </w:r>
      <w:r w:rsidRPr="006609D7">
        <w:rPr>
          <w:b/>
          <w:bCs/>
        </w:rPr>
        <w:t xml:space="preserve"> </w:t>
      </w:r>
      <w:r w:rsidRPr="006609D7" w:rsidR="0066602D">
        <w:rPr>
          <w:b/>
          <w:bCs/>
        </w:rPr>
        <w:t>:</w:t>
      </w:r>
      <w:proofErr w:type="gramEnd"/>
      <w:r w:rsidR="0066602D">
        <w:t xml:space="preserve"> </w:t>
      </w:r>
      <w:sdt>
        <w:sdtPr>
          <w:alias w:val="#Nav: /Header/ExtDocNo_SalesHeader"/>
          <w:tag w:val="#Nav: Atricon Sales Order/50001"/>
          <w:id w:val="1603691006"/>
          <w:placeholder>
            <w:docPart w:val="DefaultPlaceholder_-1854013440"/>
          </w:placeholder>
          <w:dataBinding w:prefixMappings="xmlns:ns0='urn:microsoft-dynamics-nav/reports/Atricon Sales Order/50001/'" w:xpath="/ns0:NavWordReportXmlPart[1]/ns0:Header[1]/ns0:ExtDocNo_SalesHeader[1]" w:storeItemID="{88B19C05-885B-4CD6-9C14-5CEC7A908BB4}"/>
          <w:text/>
        </w:sdtPr>
        <w:sdtEndPr/>
        <w:sdtContent>
          <w:proofErr w:type="spellStart"/>
          <w:r w:rsidR="0066602D">
            <w:t>ExtDocNo_SalesHeader</w:t>
          </w:r>
          <w:proofErr w:type="spellEnd"/>
        </w:sdtContent>
      </w:sdt>
    </w:p>
    <w:tbl>
      <w:tblPr>
        <w:tblStyle w:val="TableGrid"/>
        <w:tblW w:w="10966" w:type="dxa"/>
        <w:tblInd w:w="-436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606"/>
        <w:gridCol w:w="1620"/>
        <w:gridCol w:w="4315"/>
        <w:gridCol w:w="95"/>
        <w:gridCol w:w="1080"/>
        <w:gridCol w:w="1080"/>
        <w:gridCol w:w="1170"/>
      </w:tblGrid>
      <w:tr w:rsidRPr="002B4F2D" w:rsidR="005F6620" w:rsidTr="00CD68C5" w14:paraId="47566030" w14:textId="77777777">
        <w:trPr>
          <w:trHeight w:val="412"/>
        </w:trPr>
        <w:tc>
          <w:tcPr>
            <w:tcW w:w="1606" w:type="dxa"/>
            <w:shd w:val="clear" w:color="auto" w:fill="E7E6E6" w:themeFill="background2"/>
            <w:vAlign w:val="bottom"/>
          </w:tcPr>
          <w:p w:rsidRPr="002B4F2D" w:rsidR="005F6620" w:rsidP="005F6620" w:rsidRDefault="005F6620" w14:paraId="4147A99F" w14:textId="128D9341">
            <w:pPr>
              <w:pStyle w:val="Heading1"/>
              <w:spacing w:line="360" w:lineRule="auto"/>
              <w:jc w:val="center"/>
              <w:outlineLvl w:val="0"/>
              <w:rPr>
                <w:rFonts w:ascii="Arial" w:hAnsi="Arial" w:cs="Arial"/>
                <w:sz w:val="16"/>
              </w:rPr>
            </w:pPr>
            <w:r w:rsidRPr="002B4F2D">
              <w:rPr>
                <w:rFonts w:ascii="Arial" w:hAnsi="Arial" w:cs="Arial"/>
                <w:sz w:val="16"/>
              </w:rPr>
              <w:t>Item</w:t>
            </w:r>
          </w:p>
        </w:tc>
        <w:tc>
          <w:tcPr>
            <w:tcW w:w="1620" w:type="dxa"/>
            <w:shd w:val="clear" w:color="auto" w:fill="E7E6E6" w:themeFill="background2"/>
            <w:vAlign w:val="bottom"/>
          </w:tcPr>
          <w:p w:rsidRPr="002B4F2D" w:rsidR="005F6620" w:rsidP="00AA2FAE" w:rsidRDefault="005F6620" w14:paraId="195283AC" w14:textId="3EBFA80D">
            <w:pPr>
              <w:pStyle w:val="Heading1"/>
              <w:spacing w:line="360" w:lineRule="auto"/>
              <w:jc w:val="center"/>
              <w:outlineLvl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Vendor Item No.</w:t>
            </w:r>
          </w:p>
        </w:tc>
        <w:tc>
          <w:tcPr>
            <w:tcW w:w="4410" w:type="dxa"/>
            <w:gridSpan w:val="2"/>
            <w:shd w:val="clear" w:color="auto" w:fill="E7E6E6" w:themeFill="background2"/>
            <w:vAlign w:val="bottom"/>
          </w:tcPr>
          <w:p w:rsidRPr="002B4F2D" w:rsidR="005F6620" w:rsidP="005F6620" w:rsidRDefault="005F6620" w14:paraId="75430F87" w14:textId="50EFC482">
            <w:pPr>
              <w:pStyle w:val="Heading1"/>
              <w:spacing w:line="360" w:lineRule="auto"/>
              <w:jc w:val="center"/>
              <w:outlineLvl w:val="0"/>
              <w:rPr>
                <w:rFonts w:ascii="Arial" w:hAnsi="Arial" w:cs="Arial"/>
                <w:sz w:val="16"/>
              </w:rPr>
            </w:pPr>
            <w:r w:rsidRPr="002B4F2D">
              <w:rPr>
                <w:rFonts w:ascii="Arial" w:hAnsi="Arial" w:cs="Arial"/>
                <w:sz w:val="16"/>
              </w:rPr>
              <w:t>Description</w:t>
            </w:r>
          </w:p>
        </w:tc>
        <w:tc>
          <w:tcPr>
            <w:tcW w:w="1080" w:type="dxa"/>
            <w:shd w:val="clear" w:color="auto" w:fill="E7E6E6" w:themeFill="background2"/>
            <w:vAlign w:val="bottom"/>
          </w:tcPr>
          <w:p w:rsidRPr="002B4F2D" w:rsidR="005F6620" w:rsidP="00AA2FAE" w:rsidRDefault="005F6620" w14:paraId="28B794EC" w14:textId="725A8C2B">
            <w:pPr>
              <w:pStyle w:val="Heading1"/>
              <w:spacing w:line="360" w:lineRule="auto"/>
              <w:outlineLvl w:val="0"/>
              <w:rPr>
                <w:rFonts w:ascii="Arial" w:hAnsi="Arial" w:cs="Arial"/>
                <w:sz w:val="16"/>
              </w:rPr>
            </w:pPr>
            <w:r w:rsidRPr="002B4F2D">
              <w:rPr>
                <w:rFonts w:ascii="Arial" w:hAnsi="Arial" w:cs="Arial"/>
                <w:sz w:val="16"/>
              </w:rPr>
              <w:t>Ordered</w:t>
            </w:r>
          </w:p>
        </w:tc>
        <w:tc>
          <w:tcPr>
            <w:tcW w:w="1080" w:type="dxa"/>
            <w:shd w:val="clear" w:color="auto" w:fill="E7E6E6" w:themeFill="background2"/>
            <w:vAlign w:val="bottom"/>
          </w:tcPr>
          <w:p w:rsidRPr="002B4F2D" w:rsidR="005F6620" w:rsidP="00AB751E" w:rsidRDefault="005F6620" w14:paraId="25D8E459" w14:textId="543A509F">
            <w:pPr>
              <w:pStyle w:val="Heading1"/>
              <w:spacing w:line="360" w:lineRule="auto"/>
              <w:outlineLvl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Price</w:t>
            </w:r>
          </w:p>
        </w:tc>
        <w:tc>
          <w:tcPr>
            <w:tcW w:w="1170" w:type="dxa"/>
            <w:shd w:val="clear" w:color="auto" w:fill="E7E6E6" w:themeFill="background2"/>
            <w:tcMar>
              <w:right w:w="0" w:type="dxa"/>
            </w:tcMar>
            <w:vAlign w:val="bottom"/>
          </w:tcPr>
          <w:p w:rsidRPr="002B4F2D" w:rsidR="005F6620" w:rsidP="00AB751E" w:rsidRDefault="005F6620" w14:paraId="0CBCF02B" w14:textId="5C1ECFFB">
            <w:pPr>
              <w:pStyle w:val="Heading1"/>
              <w:spacing w:line="360" w:lineRule="auto"/>
              <w:jc w:val="right"/>
              <w:outlineLvl w:val="0"/>
              <w:rPr>
                <w:rFonts w:ascii="Arial" w:hAnsi="Arial" w:cs="Arial"/>
                <w:sz w:val="16"/>
              </w:rPr>
            </w:pPr>
            <w:r w:rsidRPr="002B4F2D">
              <w:rPr>
                <w:rFonts w:ascii="Arial" w:hAnsi="Arial" w:cs="Arial"/>
                <w:sz w:val="16"/>
              </w:rPr>
              <w:t>Amount</w:t>
            </w:r>
          </w:p>
        </w:tc>
      </w:tr>
      <w:sdt>
        <w:sdtPr>
          <w:rPr>
            <w:rFonts w:ascii="Arial" w:hAnsi="Arial" w:cs="Arial"/>
            <w:color w:val="7F7F7F" w:themeColor="text1" w:themeTint="80"/>
            <w:sz w:val="16"/>
            <w:szCs w:val="16"/>
          </w:rPr>
          <w:alias w:val="#Nav: /Header/Line"/>
          <w:tag w:val="#Nav: Atricon Sales Order/50001"/>
          <w:id w:val="215941170"/>
          <w15:dataBinding w:prefixMappings="xmlns:ns0='urn:microsoft-dynamics-nav/reports/Atricon Sales Order/50001/'" w:xpath="/ns0:NavWordReportXmlPart[1]/ns0:Header[1]/ns0:Line" w:storeItemID="{88B19C05-885B-4CD6-9C14-5CEC7A908BB4}"/>
          <w15:repeatingSection/>
        </w:sdtPr>
        <w:sdtEndPr/>
        <w:sdtContent>
          <w:sdt>
            <w:sdtP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id w:val="-1032193685"/>
              <w15:repeatingSectionItem/>
            </w:sdtPr>
            <w:sdtEndPr/>
            <w:sdtContent>
              <w:tr w:rsidRPr="002B4F2D" w:rsidR="005F6620" w:rsidTr="00CD68C5" w14:paraId="4ADD97D1" w14:textId="77777777">
                <w:trPr>
                  <w:trHeight w:val="227"/>
                </w:trPr>
                <w:tc>
                  <w:tcPr>
                    <w:tcW w:w="1606" w:type="dxa"/>
                    <w:vAlign w:val="center"/>
                  </w:tcPr>
                  <w:p w:rsidRPr="002B4F2D" w:rsidR="005F6620" w:rsidP="00CC33CF" w:rsidRDefault="00CC33CF" w14:paraId="50CD0A52" w14:textId="7AF58FA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#Nav: /Header/Line/ItemNo_Line"/>
                        <w:tag w:val="#Nav: Atricon Sales Order/50001"/>
                        <w:id w:val="-303855804"/>
                        <w:dataBinding w:prefixMappings="xmlns:ns0='urn:microsoft-dynamics-nav/reports/Atricon Sales Order/50001/'" w:xpath="/ns0:NavWordReportXmlPart[1]/ns0:Header[1]/ns0:Line[1]/ns0:ItemNo_Line[1]" w:storeItemID="{88B19C05-885B-4CD6-9C14-5CEC7A908BB4}"/>
                        <w:text/>
                      </w:sdtPr>
                      <w:sdtEndPr/>
                      <w:sdtContent>
                        <w:proofErr w:type="spellStart"/>
                        <w:r w:rsidRPr="002B4F2D" w:rsidR="005F662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ItemNo_Line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620" w:type="dxa"/>
                    <w:vAlign w:val="center"/>
                  </w:tcPr>
                  <w:p w:rsidR="005F6620" w:rsidP="00CC33CF" w:rsidRDefault="00CC33CF" w14:paraId="3BB4F018" w14:textId="6DD9381E">
                    <w:pPr>
                      <w:pStyle w:val="ForceRight"/>
                      <w:jc w:val="left"/>
                      <w:rPr>
                        <w:rFonts w:ascii="Arial" w:hAnsi="Arial" w:cs="Arial"/>
                        <w:color w:val="auto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color w:val="auto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id w:val="1178070785"/>
                        <w:placeholder>
                          <w:docPart w:val="DefaultPlaceholder_-1854013440"/>
                        </w:placeholder>
                        <w:dataBinding w:prefixMappings="xmlns:ns0='urn:microsoft-dynamics-nav/reports/Atricon Sales Order/50001/'" w:xpath="/ns0:NavWordReportXmlPart[1]/ns0:Header[1]/ns0:Line[1]/ns0:Vendor_Item_No_[1]" w:storeItemID="{88B19C05-885B-4CD6-9C14-5CEC7A908BB4}"/>
                        <w:text/>
                        <w:alias w:val="#Nav: /Header/Line/Vendor_Item_No_"/>
                        <w:tag w:val="#Nav: Atricon Sales Order/50001"/>
                      </w:sdtPr>
                      <w:sdtContent>
                        <w:proofErr w:type="spellStart"/>
                        <w:r w:rsidR="00AB751E">
                          <w:rPr>
                            <w:rFonts w:ascii="Arial" w:hAnsi="Arial" w:cs="Arial"/>
                            <w:color w:val="auto"/>
                            <w:sz w:val="16"/>
                            <w:szCs w:val="16"/>
                          </w:rPr>
                          <w:t>Vendor_Item_No</w:t>
                        </w:r>
                        <w:proofErr w:type="spellEnd"/>
                        <w:r w:rsidR="00AB751E">
                          <w:rPr>
                            <w:rFonts w:ascii="Arial" w:hAnsi="Arial" w:cs="Arial"/>
                            <w:color w:val="auto"/>
                            <w:sz w:val="16"/>
                            <w:szCs w:val="16"/>
                          </w:rPr>
                          <w:t>_</w:t>
                        </w:r>
                      </w:sdtContent>
                    </w:sdt>
                  </w:p>
                </w:tc>
                <w:tc>
                  <w:tcPr>
                    <w:tcW w:w="4410" w:type="dxa"/>
                    <w:gridSpan w:val="2"/>
                    <w:vAlign w:val="center"/>
                  </w:tcPr>
                  <w:p w:rsidRPr="002B4F2D" w:rsidR="005F6620" w:rsidP="00CC33CF" w:rsidRDefault="00CC33CF" w14:paraId="6511CB19" w14:textId="07A92FA5">
                    <w:pPr>
                      <w:pStyle w:val="ForceRight"/>
                      <w:jc w:val="left"/>
                      <w:rPr>
                        <w:rFonts w:ascii="Arial" w:hAnsi="Arial" w:cs="Arial"/>
                        <w:color w:val="auto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color w:val="auto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alias w:val="#Nav: /Header/Line/Description_Line"/>
                        <w:tag w:val="#Nav: Atricon Sales Order/50001"/>
                        <w:id w:val="-1874838435"/>
                        <w:dataBinding w:prefixMappings="xmlns:ns0='urn:microsoft-dynamics-nav/reports/Atricon Sales Order/50001/'" w:xpath="/ns0:NavWordReportXmlPart[1]/ns0:Header[1]/ns0:Line[1]/ns0:Description_Line[1]" w:storeItemID="{88B19C05-885B-4CD6-9C14-5CEC7A908BB4}"/>
                        <w:text/>
                      </w:sdtPr>
                      <w:sdtEndPr/>
                      <w:sdtContent>
                        <w:proofErr w:type="spellStart"/>
                        <w:r w:rsidRPr="002B4F2D" w:rsidR="005F6620">
                          <w:rPr>
                            <w:rFonts w:ascii="Arial" w:hAnsi="Arial" w:cs="Arial"/>
                            <w:color w:val="auto"/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080" w:type="dxa"/>
                    <w:vAlign w:val="center"/>
                  </w:tcPr>
                  <w:p w:rsidRPr="002B4F2D" w:rsidR="005F6620" w:rsidP="00CC33CF" w:rsidRDefault="00B56D26" w14:paraId="76A959B7" w14:textId="03A5AC7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#Nav: /Header/Line/Quantity_Line"/>
                        <w:tag w:val="#Nav: Atricon Sales Order/50001"/>
                        <w:id w:val="357173522"/>
                        <w:dataBinding w:prefixMappings="xmlns:ns0='urn:microsoft-dynamics-nav/reports/Atricon Sales Order/50001/'" w:xpath="/ns0:NavWordReportXmlPart[1]/ns0:Header[1]/ns0:Line[1]/ns0:Quantity_Line[1]" w:storeItemID="{88B19C05-885B-4CD6-9C14-5CEC7A908BB4}"/>
                        <w:text/>
                      </w:sdtPr>
                      <w:sdtEndPr/>
                      <w:sdtContent>
                        <w:proofErr w:type="spellStart"/>
                        <w:r w:rsidRPr="002B4F2D" w:rsidR="005F662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080" w:type="dxa"/>
                    <w:vAlign w:val="center"/>
                  </w:tcPr>
                  <w:p w:rsidRPr="002B4F2D" w:rsidR="005F6620" w:rsidP="00AB751E" w:rsidRDefault="00B56D26" w14:paraId="59E3C74D" w14:textId="7A5F3BCB">
                    <w:pPr>
                      <w:pStyle w:val="ForceRight"/>
                      <w:jc w:val="left"/>
                      <w:rPr>
                        <w:rFonts w:ascii="Arial" w:hAnsi="Arial" w:cs="Arial"/>
                        <w:color w:val="auto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alias w:val="#Nav: /Header/Line/UnitPrice"/>
                        <w:tag w:val="#Nav: Atricon Sales Order/50001"/>
                        <w:id w:val="557912025"/>
                        <w:dataBinding w:prefixMappings="xmlns:ns0='urn:microsoft-dynamics-nav/reports/Atricon Sales Order/50001/'" w:xpath="/ns0:NavWordReportXmlPart[1]/ns0:Header[1]/ns0:Line[1]/ns0:UnitPrice[1]" w:storeItemID="{88B19C05-885B-4CD6-9C14-5CEC7A908BB4}"/>
                        <w:text/>
                      </w:sdtPr>
                      <w:sdtEndPr/>
                      <w:sdtContent>
                        <w:proofErr w:type="spellStart"/>
                        <w:r w:rsidRPr="002B4F2D" w:rsidR="005F6620">
                          <w:rPr>
                            <w:rFonts w:ascii="Arial" w:hAnsi="Arial" w:cs="Arial"/>
                            <w:color w:val="auto"/>
                            <w:sz w:val="16"/>
                            <w:szCs w:val="16"/>
                          </w:rPr>
                          <w:t>UnitPrice</w:t>
                        </w:r>
                        <w:proofErr w:type="spellEnd"/>
                      </w:sdtContent>
                    </w:sdt>
                    <w:r w:rsidR="00CC33CF">
                      <w:rPr>
                        <w:rFonts w:ascii="Arial" w:hAnsi="Arial" w:cs="Arial"/>
                        <w:color w:val="auto"/>
                        <w:sz w:val="16"/>
                        <w:szCs w:val="16"/>
                      </w:rPr>
                      <w:t xml:space="preserve"> </w:t>
                    </w:r>
                  </w:p>
                </w:tc>
                <w:tc>
                  <w:tcPr>
                    <w:tcW w:w="1170" w:type="dxa"/>
                    <w:tcMar>
                      <w:right w:w="0" w:type="dxa"/>
                    </w:tcMar>
                    <w:vAlign w:val="center"/>
                  </w:tcPr>
                  <w:p w:rsidRPr="002B4F2D" w:rsidR="005F6620" w:rsidP="00AB751E" w:rsidRDefault="00B56D26" w14:paraId="1261BEB3" w14:textId="691B8749">
                    <w:pPr>
                      <w:pStyle w:val="ForceRight"/>
                      <w:rPr>
                        <w:rFonts w:ascii="Arial" w:hAnsi="Arial" w:cs="Arial"/>
                        <w:color w:val="auto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alias w:val="#Nav: /Header/Line/LineAmount_Line"/>
                        <w:tag w:val="#Nav: Atricon Sales Order/50001"/>
                        <w:id w:val="1060445733"/>
                        <w:dataBinding w:prefixMappings="xmlns:ns0='urn:microsoft-dynamics-nav/reports/Atricon Sales Order/50001/'" w:xpath="/ns0:NavWordReportXmlPart[1]/ns0:Header[1]/ns0:Line[1]/ns0:LineAmount_Line[1]" w:storeItemID="{88B19C05-885B-4CD6-9C14-5CEC7A908BB4}"/>
                        <w:text/>
                      </w:sdtPr>
                      <w:sdtEndPr/>
                      <w:sdtContent>
                        <w:proofErr w:type="spellStart"/>
                        <w:r w:rsidRPr="002B4F2D" w:rsidR="005F6620">
                          <w:rPr>
                            <w:rFonts w:ascii="Arial" w:hAnsi="Arial" w:cs="Arial"/>
                            <w:color w:val="auto"/>
                            <w:sz w:val="16"/>
                            <w:szCs w:val="16"/>
                          </w:rPr>
                          <w:t>LineAmount_Line</w:t>
                        </w:r>
                        <w:proofErr w:type="spellEnd"/>
                      </w:sdtContent>
                    </w:sdt>
                    <w:r w:rsidR="00CC33CF">
                      <w:rPr>
                        <w:rFonts w:ascii="Arial" w:hAnsi="Arial" w:cs="Arial"/>
                        <w:color w:val="auto"/>
                        <w:sz w:val="16"/>
                        <w:szCs w:val="16"/>
                      </w:rPr>
                      <w:t xml:space="preserve"> </w:t>
                    </w:r>
                  </w:p>
                </w:tc>
              </w:tr>
            </w:sdtContent>
          </w:sdt>
        </w:sdtContent>
      </w:sdt>
      <w:sdt>
        <w:sdtPr>
          <w:rPr>
            <w:rFonts w:ascii="Arial" w:hAnsi="Arial" w:cs="Arial"/>
            <w:color w:val="7F7F7F" w:themeColor="text1" w:themeTint="80"/>
            <w:sz w:val="16"/>
            <w:szCs w:val="16"/>
          </w:rPr>
          <w:alias w:val="#Nav: /Header/ReportTotalsLine"/>
          <w:tag w:val="#Nav: Atricon Sales Order/50001"/>
          <w:id w:val="-1498183154"/>
          <w15:dataBinding w:prefixMappings="xmlns:ns0='urn:microsoft-dynamics-nav/reports/Atricon Sales Order/50001/'" w:xpath="/ns0:NavWordReportXmlPart[1]/ns0:Header[1]/ns0:ReportTotalsLine" w:storeItemID="{88B19C05-885B-4CD6-9C14-5CEC7A908BB4}"/>
          <w15:repeatingSection/>
        </w:sdtPr>
        <w:sdtEndPr/>
        <w:sdtContent>
          <w:sdt>
            <w:sdtP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id w:val="1739981603"/>
              <w15:repeatingSectionItem/>
            </w:sdtPr>
            <w:sdtEndPr/>
            <w:sdtContent>
              <w:tr w:rsidRPr="002B4F2D" w:rsidR="005F6620" w:rsidTr="00CD68C5" w14:paraId="2E9C10BD" w14:textId="77777777">
                <w:trPr>
                  <w:trHeight w:val="227"/>
                </w:trPr>
                <w:tc>
                  <w:tcPr>
                    <w:tcW w:w="7541" w:type="dxa"/>
                    <w:gridSpan w:val="3"/>
                    <w:vAlign w:val="center"/>
                  </w:tcPr>
                  <w:p w:rsidR="005F6620" w:rsidP="006609D7" w:rsidRDefault="005F6620" w14:paraId="673F7A02" w14:textId="290616F2">
                    <w:pPr>
                      <w:pStyle w:val="NoSpacing"/>
                      <w:jc w:val="right"/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255" w:type="dxa"/>
                    <w:gridSpan w:val="3"/>
                    <w:vAlign w:val="center"/>
                  </w:tcPr>
                  <w:p w:rsidRPr="002B4F2D" w:rsidR="005F6620" w:rsidP="005F6620" w:rsidRDefault="00B56D26" w14:paraId="32160F02" w14:textId="63129B45">
                    <w:pPr>
                      <w:pStyle w:val="NoSpacing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#Nav: /Header/ReportTotalsLine/Description_ReportTotalsLine"/>
                        <w:tag w:val="#Nav: Atricon Sales Order/50001"/>
                        <w:id w:val="-1172559322"/>
                        <w:dataBinding w:prefixMappings="xmlns:ns0='urn:microsoft-dynamics-nav/reports/Atricon Sales Order/50001/'" w:xpath="/ns0:NavWordReportXmlPart[1]/ns0:Header[1]/ns0:ReportTotalsLine[1]/ns0:Description_ReportTotalsLine[1]" w:storeItemID="{88B19C05-885B-4CD6-9C14-5CEC7A908BB4}"/>
                        <w:text/>
                      </w:sdtPr>
                      <w:sdtEndPr/>
                      <w:sdtContent>
                        <w:proofErr w:type="spellStart"/>
                        <w:r w:rsidRPr="002B4F2D" w:rsidR="005F662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Description_ReportTotalsLine</w:t>
                        </w:r>
                        <w:proofErr w:type="spellEnd"/>
                      </w:sdtContent>
                    </w:sdt>
                    <w:r w:rsidR="005F6620"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t xml:space="preserve"> </w:t>
                    </w:r>
                  </w:p>
                </w:tc>
                <w:sdt>
                  <w:sdtPr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alias w:val="#Nav: /Header/ReportTotalsLine/Amount_ReportTotalsLine"/>
                    <w:tag w:val="#Nav: Atricon Sales Order/50001"/>
                    <w:id w:val="970796590"/>
                    <w:dataBinding w:prefixMappings="xmlns:ns0='urn:microsoft-dynamics-nav/reports/Atricon Sales Order/50001/'" w:xpath="/ns0:NavWordReportXmlPart[1]/ns0:Header[1]/ns0:ReportTotalsLine[1]/ns0:Amount_ReportTotalsLine[1]" w:storeItemID="{88B19C05-885B-4CD6-9C14-5CEC7A908BB4}"/>
                    <w:text/>
                  </w:sdtPr>
                  <w:sdtEndPr/>
                  <w:sdtContent>
                    <w:tc>
                      <w:tcPr>
                        <w:tcW w:w="1170" w:type="dxa"/>
                        <w:tcMar>
                          <w:right w:w="0" w:type="dxa"/>
                        </w:tcMar>
                        <w:vAlign w:val="center"/>
                      </w:tcPr>
                      <w:p w:rsidRPr="002B4F2D" w:rsidR="005F6620" w:rsidP="00AB751E" w:rsidRDefault="005F6620" w14:paraId="134A90A7" w14:textId="69AB135C">
                        <w:pPr>
                          <w:pStyle w:val="ForceRight"/>
                          <w:rPr>
                            <w:rFonts w:ascii="Arial" w:hAnsi="Arial" w:cs="Arial"/>
                            <w:color w:val="auto"/>
                            <w:sz w:val="16"/>
                            <w:szCs w:val="16"/>
                          </w:rPr>
                        </w:pPr>
                        <w:proofErr w:type="spellStart"/>
                        <w:r w:rsidRPr="002B4F2D">
                          <w:rPr>
                            <w:rFonts w:ascii="Arial" w:hAnsi="Arial" w:cs="Arial"/>
                            <w:color w:val="auto"/>
                            <w:sz w:val="16"/>
                            <w:szCs w:val="16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2B4F2D" w:rsidR="005F6620" w:rsidTr="00CD68C5" w14:paraId="61E0E82A" w14:textId="77777777">
        <w:trPr>
          <w:trHeight w:val="227"/>
        </w:trPr>
        <w:tc>
          <w:tcPr>
            <w:tcW w:w="7541" w:type="dxa"/>
            <w:gridSpan w:val="3"/>
            <w:vAlign w:val="center"/>
          </w:tcPr>
          <w:p w:rsidR="005F6620" w:rsidP="006609D7" w:rsidRDefault="005F6620" w14:paraId="583F2FC9" w14:textId="77777777">
            <w:pPr>
              <w:pStyle w:val="NoSpacing"/>
              <w:jc w:val="right"/>
              <w:rPr>
                <w:rStyle w:val="Strong"/>
                <w:rFonts w:ascii="Arial" w:hAnsi="Arial" w:cs="Arial"/>
                <w:b w:val="0"/>
                <w:sz w:val="16"/>
                <w:szCs w:val="16"/>
              </w:rPr>
            </w:pPr>
          </w:p>
        </w:tc>
        <w:sdt>
          <w:sdtPr>
            <w:rPr>
              <w:rStyle w:val="Strong"/>
              <w:rFonts w:ascii="Arial" w:hAnsi="Arial" w:cs="Arial"/>
              <w:b w:val="0"/>
              <w:sz w:val="16"/>
              <w:szCs w:val="16"/>
            </w:rPr>
            <w:alias w:val="#Nav: /Header/Totals/TotalText"/>
            <w:tag w:val="#Nav: Atricon Sales Order/50001"/>
            <w:id w:val="-547455958"/>
            <w:dataBinding w:prefixMappings="xmlns:ns0='urn:microsoft-dynamics-nav/reports/Atricon Sales Order/50001/'" w:xpath="/ns0:NavWordReportXmlPart[1]/ns0:Header[1]/ns0:Totals[1]/ns0:TotalText[1]" w:storeItemID="{88B19C05-885B-4CD6-9C14-5CEC7A908BB4}"/>
            <w:text/>
          </w:sdtPr>
          <w:sdtEndPr>
            <w:rPr>
              <w:rStyle w:val="Strong"/>
            </w:rPr>
          </w:sdtEndPr>
          <w:sdtContent>
            <w:tc>
              <w:tcPr>
                <w:tcW w:w="2255" w:type="dxa"/>
                <w:gridSpan w:val="3"/>
                <w:vAlign w:val="center"/>
              </w:tcPr>
              <w:p w:rsidRPr="002B4F2D" w:rsidR="005F6620" w:rsidP="005F6620" w:rsidRDefault="005F6620" w14:paraId="343AF3BC" w14:textId="0938847C">
                <w:pPr>
                  <w:pStyle w:val="NoSpacing"/>
                  <w:jc w:val="right"/>
                  <w:rPr>
                    <w:rStyle w:val="Strong"/>
                    <w:rFonts w:ascii="Arial" w:hAnsi="Arial" w:cs="Arial"/>
                    <w:b w:val="0"/>
                    <w:sz w:val="16"/>
                    <w:szCs w:val="16"/>
                  </w:rPr>
                </w:pPr>
                <w:proofErr w:type="spellStart"/>
                <w:r w:rsidRPr="002B4F2D">
                  <w:rPr>
                    <w:rStyle w:val="Strong"/>
                    <w:rFonts w:ascii="Arial" w:hAnsi="Arial" w:cs="Arial"/>
                    <w:b w:val="0"/>
                    <w:sz w:val="16"/>
                    <w:szCs w:val="16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rFonts w:ascii="Arial" w:hAnsi="Arial" w:cs="Arial"/>
              <w:b w:val="0"/>
              <w:color w:val="auto"/>
              <w:sz w:val="16"/>
              <w:szCs w:val="16"/>
            </w:rPr>
            <w:alias w:val="#Nav: /Header/Totals/TotalAmountIncludingVAT"/>
            <w:tag w:val="#Nav: Atricon Sales Order/50001"/>
            <w:id w:val="-1185591679"/>
            <w:dataBinding w:prefixMappings="xmlns:ns0='urn:microsoft-dynamics-nav/reports/Atricon Sales Order/50001/'" w:xpath="/ns0:NavWordReportXmlPart[1]/ns0:Header[1]/ns0:Totals[1]/ns0:TotalAmountIncludingVAT[1]" w:storeItemID="{88B19C05-885B-4CD6-9C14-5CEC7A908BB4}"/>
            <w:text/>
          </w:sdtPr>
          <w:sdtEndPr>
            <w:rPr>
              <w:rStyle w:val="Strong"/>
            </w:rPr>
          </w:sdtEndPr>
          <w:sdtContent>
            <w:tc>
              <w:tcPr>
                <w:tcW w:w="1170" w:type="dxa"/>
                <w:tcMar>
                  <w:right w:w="0" w:type="dxa"/>
                </w:tcMar>
                <w:vAlign w:val="center"/>
              </w:tcPr>
              <w:p w:rsidRPr="002B4F2D" w:rsidR="005F6620" w:rsidP="00AB751E" w:rsidRDefault="005F6620" w14:paraId="54A53B4D" w14:textId="77777777">
                <w:pPr>
                  <w:pStyle w:val="ForceRight"/>
                  <w:rPr>
                    <w:rStyle w:val="Strong"/>
                    <w:rFonts w:ascii="Arial" w:hAnsi="Arial" w:cs="Arial"/>
                    <w:b w:val="0"/>
                    <w:color w:val="auto"/>
                    <w:sz w:val="16"/>
                    <w:szCs w:val="16"/>
                  </w:rPr>
                </w:pPr>
                <w:proofErr w:type="spellStart"/>
                <w:r w:rsidRPr="002B4F2D">
                  <w:rPr>
                    <w:rStyle w:val="Strong"/>
                    <w:rFonts w:ascii="Arial" w:hAnsi="Arial" w:cs="Arial"/>
                    <w:b w:val="0"/>
                    <w:color w:val="auto"/>
                    <w:sz w:val="16"/>
                    <w:szCs w:val="16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7165A8" w:rsidR="007165A8" w:rsidP="007165A8" w:rsidRDefault="007165A8" w14:paraId="3B337A61" w14:textId="1537884C">
      <w:pPr>
        <w:rPr>
          <w:sz w:val="16"/>
          <w:szCs w:val="16"/>
        </w:rPr>
      </w:pPr>
    </w:p>
    <w:sectPr w:rsidRPr="007165A8" w:rsidR="007165A8" w:rsidSect="00654DAB"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6D26" w:rsidP="00E40C63" w:rsidRDefault="00B56D26" w14:paraId="67BF2334" w14:textId="77777777">
      <w:pPr>
        <w:spacing w:after="0"/>
      </w:pPr>
      <w:r>
        <w:separator/>
      </w:r>
    </w:p>
  </w:endnote>
  <w:endnote w:type="continuationSeparator" w:id="0">
    <w:p w:rsidR="00B56D26" w:rsidP="00E40C63" w:rsidRDefault="00B56D26" w14:paraId="34791D9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50945" w:rsidP="00463FB0" w:rsidRDefault="00650945" w14:paraId="1B6B3931" w14:textId="04DB86E7">
    <w:pPr>
      <w:pStyle w:val="Footer"/>
      <w:spacing w:after="240"/>
      <w:rPr>
        <w:rFonts w:cstheme="minorHAnsi"/>
        <w:b/>
        <w:bCs/>
        <w:color w:val="7F7F7F" w:themeColor="text1" w:themeTint="80"/>
        <w:sz w:val="18"/>
        <w:szCs w:val="18"/>
      </w:rPr>
    </w:pPr>
    <w:r>
      <w:rPr>
        <w:rFonts w:cstheme="minorHAnsi"/>
        <w:b/>
        <w:bCs/>
        <w:color w:val="7F7F7F" w:themeColor="text1" w:themeTint="80"/>
        <w:sz w:val="18"/>
        <w:szCs w:val="18"/>
      </w:rPr>
      <w:t>Note:</w:t>
    </w:r>
  </w:p>
  <w:p w:rsidRPr="003B5750" w:rsidR="000E071F" w:rsidP="00463FB0" w:rsidRDefault="00463FB0" w14:paraId="2647EB29" w14:textId="1144E754">
    <w:pPr>
      <w:pStyle w:val="Footer"/>
      <w:spacing w:after="240"/>
    </w:pPr>
    <w:proofErr w:type="spellStart"/>
    <w:r w:rsidRPr="001069FD">
      <w:rPr>
        <w:rFonts w:cstheme="minorHAnsi"/>
        <w:b/>
        <w:bCs/>
        <w:color w:val="7F7F7F" w:themeColor="text1" w:themeTint="80"/>
        <w:sz w:val="18"/>
        <w:szCs w:val="18"/>
      </w:rPr>
      <w:t>Articon</w:t>
    </w:r>
    <w:proofErr w:type="spellEnd"/>
    <w:r w:rsidRPr="001069FD">
      <w:rPr>
        <w:rFonts w:cstheme="minorHAnsi"/>
        <w:b/>
        <w:bCs/>
        <w:color w:val="7F7F7F" w:themeColor="text1" w:themeTint="80"/>
        <w:sz w:val="18"/>
        <w:szCs w:val="18"/>
      </w:rPr>
      <w:t xml:space="preserve"> • 1 Technology Dr Suite F213 Irvine CA 92618 USA • www.articon.com • 800 316 8085 • Email info@articon.com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387" w:type="dxa"/>
      <w:tblInd w:w="-57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387"/>
    </w:tblGrid>
    <w:tr w:rsidR="006C0581" w:rsidTr="006C0581" w14:paraId="5EFDDD17" w14:textId="77777777">
      <w:tc>
        <w:tcPr>
          <w:tcW w:w="10387" w:type="dxa"/>
          <w:shd w:val="clear" w:color="auto" w:fill="BCD030"/>
        </w:tcPr>
        <w:p w:rsidR="006C0581" w:rsidP="006C0581" w:rsidRDefault="006C0581" w14:paraId="0A61A4D9" w14:textId="77777777">
          <w:pPr>
            <w:pStyle w:val="Header"/>
          </w:pPr>
        </w:p>
      </w:tc>
    </w:tr>
    <w:tr w:rsidR="006C0581" w:rsidTr="006C0581" w14:paraId="427DF169" w14:textId="77777777">
      <w:trPr>
        <w:trHeight w:val="1150"/>
      </w:trPr>
      <w:tc>
        <w:tcPr>
          <w:tcW w:w="10387" w:type="dxa"/>
          <w:shd w:val="clear" w:color="auto" w:fill="7C8083"/>
        </w:tcPr>
        <w:p w:rsidR="006C0581" w:rsidP="006C0581" w:rsidRDefault="006C0581" w14:paraId="4C17A767" w14:textId="77777777">
          <w:pPr>
            <w:pStyle w:val="Footer"/>
          </w:pPr>
        </w:p>
      </w:tc>
    </w:tr>
  </w:tbl>
  <w:p w:rsidR="006C0581" w:rsidP="006C0581" w:rsidRDefault="006C0581" w14:paraId="74A31E8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6D26" w:rsidP="00E40C63" w:rsidRDefault="00B56D26" w14:paraId="1D15411E" w14:textId="77777777">
      <w:pPr>
        <w:spacing w:after="0"/>
      </w:pPr>
      <w:r>
        <w:separator/>
      </w:r>
    </w:p>
  </w:footnote>
  <w:footnote w:type="continuationSeparator" w:id="0">
    <w:p w:rsidR="00B56D26" w:rsidP="00E40C63" w:rsidRDefault="00B56D26" w14:paraId="0328AAE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244" w:type="dxa"/>
      <w:tblInd w:w="-894" w:type="dxa"/>
      <w:tblLook w:val="04A0" w:firstRow="1" w:lastRow="0" w:firstColumn="1" w:lastColumn="0" w:noHBand="0" w:noVBand="1"/>
    </w:tblPr>
    <w:tblGrid>
      <w:gridCol w:w="9005"/>
      <w:gridCol w:w="2239"/>
    </w:tblGrid>
    <w:tr w:rsidR="006C0581" w:rsidTr="006C0581" w14:paraId="7B80784E" w14:textId="77777777">
      <w:trPr>
        <w:trHeight w:val="95"/>
      </w:trPr>
      <w:tc>
        <w:tcPr>
          <w:tcW w:w="9005" w:type="dxa"/>
          <w:tcBorders>
            <w:top w:val="nil"/>
            <w:left w:val="nil"/>
            <w:bottom w:val="nil"/>
            <w:right w:val="nil"/>
          </w:tcBorders>
          <w:shd w:val="clear" w:color="auto" w:fill="BCD030"/>
        </w:tcPr>
        <w:p w:rsidR="006C0581" w:rsidP="006C0581" w:rsidRDefault="006C0581" w14:paraId="3BA06AAA" w14:textId="77777777">
          <w:pPr>
            <w:pStyle w:val="Header"/>
            <w:jc w:val="center"/>
          </w:pPr>
        </w:p>
      </w:tc>
      <w:tc>
        <w:tcPr>
          <w:tcW w:w="2239" w:type="dxa"/>
          <w:tcBorders>
            <w:top w:val="nil"/>
            <w:left w:val="nil"/>
            <w:bottom w:val="nil"/>
            <w:right w:val="nil"/>
          </w:tcBorders>
          <w:shd w:val="clear" w:color="auto" w:fill="7C8083"/>
        </w:tcPr>
        <w:p w:rsidR="006C0581" w:rsidP="006C0581" w:rsidRDefault="006C0581" w14:paraId="1428C7AA" w14:textId="77777777">
          <w:pPr>
            <w:pStyle w:val="Header"/>
            <w:jc w:val="center"/>
          </w:pPr>
        </w:p>
      </w:tc>
    </w:tr>
  </w:tbl>
  <w:p w:rsidR="006C0581" w:rsidP="003B5750" w:rsidRDefault="006C0581" w14:paraId="0A94475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003D9"/>
    <w:rsid w:val="00001820"/>
    <w:rsid w:val="00032E69"/>
    <w:rsid w:val="000357EB"/>
    <w:rsid w:val="00050FF0"/>
    <w:rsid w:val="00070EE8"/>
    <w:rsid w:val="00074021"/>
    <w:rsid w:val="00074151"/>
    <w:rsid w:val="00083297"/>
    <w:rsid w:val="000844A3"/>
    <w:rsid w:val="000A316D"/>
    <w:rsid w:val="000A665A"/>
    <w:rsid w:val="000D5A6D"/>
    <w:rsid w:val="000D6388"/>
    <w:rsid w:val="000E071F"/>
    <w:rsid w:val="000F6BD8"/>
    <w:rsid w:val="00103846"/>
    <w:rsid w:val="0011793B"/>
    <w:rsid w:val="00126D5A"/>
    <w:rsid w:val="00134A71"/>
    <w:rsid w:val="00140045"/>
    <w:rsid w:val="00151C73"/>
    <w:rsid w:val="00151E92"/>
    <w:rsid w:val="001621D9"/>
    <w:rsid w:val="001637BA"/>
    <w:rsid w:val="00181CB7"/>
    <w:rsid w:val="001B56D3"/>
    <w:rsid w:val="001B793C"/>
    <w:rsid w:val="001D1CE2"/>
    <w:rsid w:val="001D5AC3"/>
    <w:rsid w:val="001D6807"/>
    <w:rsid w:val="001E426B"/>
    <w:rsid w:val="001F3B56"/>
    <w:rsid w:val="0020108A"/>
    <w:rsid w:val="002067C2"/>
    <w:rsid w:val="00212253"/>
    <w:rsid w:val="00235CA0"/>
    <w:rsid w:val="002411A3"/>
    <w:rsid w:val="00245B0E"/>
    <w:rsid w:val="00251E29"/>
    <w:rsid w:val="00261876"/>
    <w:rsid w:val="0026269B"/>
    <w:rsid w:val="002656D8"/>
    <w:rsid w:val="002669DB"/>
    <w:rsid w:val="00273BA9"/>
    <w:rsid w:val="0027534A"/>
    <w:rsid w:val="00284932"/>
    <w:rsid w:val="0029628E"/>
    <w:rsid w:val="002A29DF"/>
    <w:rsid w:val="002A382C"/>
    <w:rsid w:val="002B4F2D"/>
    <w:rsid w:val="002B6B46"/>
    <w:rsid w:val="002D4474"/>
    <w:rsid w:val="002E2A56"/>
    <w:rsid w:val="002F0999"/>
    <w:rsid w:val="002F2688"/>
    <w:rsid w:val="00326058"/>
    <w:rsid w:val="0033024E"/>
    <w:rsid w:val="003362BF"/>
    <w:rsid w:val="00337723"/>
    <w:rsid w:val="00355E20"/>
    <w:rsid w:val="00374316"/>
    <w:rsid w:val="00376625"/>
    <w:rsid w:val="0038349C"/>
    <w:rsid w:val="00394029"/>
    <w:rsid w:val="003A31D7"/>
    <w:rsid w:val="003A70EC"/>
    <w:rsid w:val="003A7E69"/>
    <w:rsid w:val="003B1D59"/>
    <w:rsid w:val="003B5750"/>
    <w:rsid w:val="003D120B"/>
    <w:rsid w:val="003D4B80"/>
    <w:rsid w:val="003D730A"/>
    <w:rsid w:val="003E1C67"/>
    <w:rsid w:val="003E2178"/>
    <w:rsid w:val="003F3C6A"/>
    <w:rsid w:val="003F77E2"/>
    <w:rsid w:val="00404CA3"/>
    <w:rsid w:val="00411024"/>
    <w:rsid w:val="00423860"/>
    <w:rsid w:val="00446613"/>
    <w:rsid w:val="00463FB0"/>
    <w:rsid w:val="0047506E"/>
    <w:rsid w:val="004773E2"/>
    <w:rsid w:val="004803C1"/>
    <w:rsid w:val="00492354"/>
    <w:rsid w:val="004942AB"/>
    <w:rsid w:val="004A4D71"/>
    <w:rsid w:val="004B22F6"/>
    <w:rsid w:val="004B47ED"/>
    <w:rsid w:val="004B6FE5"/>
    <w:rsid w:val="004C60A5"/>
    <w:rsid w:val="004D038F"/>
    <w:rsid w:val="004D7978"/>
    <w:rsid w:val="004F2432"/>
    <w:rsid w:val="004F3F13"/>
    <w:rsid w:val="0051660C"/>
    <w:rsid w:val="00524FE6"/>
    <w:rsid w:val="0053737E"/>
    <w:rsid w:val="00543913"/>
    <w:rsid w:val="00544729"/>
    <w:rsid w:val="00552846"/>
    <w:rsid w:val="0056336A"/>
    <w:rsid w:val="00563DCD"/>
    <w:rsid w:val="005731CF"/>
    <w:rsid w:val="00576AEC"/>
    <w:rsid w:val="00587157"/>
    <w:rsid w:val="00595F7F"/>
    <w:rsid w:val="005963DE"/>
    <w:rsid w:val="005A0994"/>
    <w:rsid w:val="005F2559"/>
    <w:rsid w:val="005F5EC9"/>
    <w:rsid w:val="005F6620"/>
    <w:rsid w:val="005F6BCC"/>
    <w:rsid w:val="0060202A"/>
    <w:rsid w:val="00610A30"/>
    <w:rsid w:val="00612ABF"/>
    <w:rsid w:val="006245DA"/>
    <w:rsid w:val="00650945"/>
    <w:rsid w:val="00654DAB"/>
    <w:rsid w:val="006609D7"/>
    <w:rsid w:val="0066602D"/>
    <w:rsid w:val="0067225B"/>
    <w:rsid w:val="00675FB4"/>
    <w:rsid w:val="00676789"/>
    <w:rsid w:val="00677AD5"/>
    <w:rsid w:val="0068044E"/>
    <w:rsid w:val="0068273F"/>
    <w:rsid w:val="00683CCE"/>
    <w:rsid w:val="00684EEB"/>
    <w:rsid w:val="006907F2"/>
    <w:rsid w:val="006A2A7B"/>
    <w:rsid w:val="006B0EC4"/>
    <w:rsid w:val="006C0581"/>
    <w:rsid w:val="006C30D9"/>
    <w:rsid w:val="006C4581"/>
    <w:rsid w:val="006D4B90"/>
    <w:rsid w:val="006D64AE"/>
    <w:rsid w:val="006F2626"/>
    <w:rsid w:val="007101F1"/>
    <w:rsid w:val="0071439C"/>
    <w:rsid w:val="007165A8"/>
    <w:rsid w:val="00716E24"/>
    <w:rsid w:val="007336DD"/>
    <w:rsid w:val="00741F6B"/>
    <w:rsid w:val="007537BA"/>
    <w:rsid w:val="00760FA8"/>
    <w:rsid w:val="00765190"/>
    <w:rsid w:val="00766078"/>
    <w:rsid w:val="007674B7"/>
    <w:rsid w:val="007773B8"/>
    <w:rsid w:val="00777ADC"/>
    <w:rsid w:val="007930C4"/>
    <w:rsid w:val="00797305"/>
    <w:rsid w:val="007A0A2F"/>
    <w:rsid w:val="007B235B"/>
    <w:rsid w:val="007C1F4C"/>
    <w:rsid w:val="007D4152"/>
    <w:rsid w:val="007E01E1"/>
    <w:rsid w:val="007E323C"/>
    <w:rsid w:val="00802B5B"/>
    <w:rsid w:val="008115DD"/>
    <w:rsid w:val="00815D27"/>
    <w:rsid w:val="00817EE6"/>
    <w:rsid w:val="00820262"/>
    <w:rsid w:val="00826088"/>
    <w:rsid w:val="0082608A"/>
    <w:rsid w:val="008350A8"/>
    <w:rsid w:val="00836184"/>
    <w:rsid w:val="00844D12"/>
    <w:rsid w:val="00845DAF"/>
    <w:rsid w:val="00845E08"/>
    <w:rsid w:val="008533EF"/>
    <w:rsid w:val="00856BBF"/>
    <w:rsid w:val="008A1263"/>
    <w:rsid w:val="008A2AA4"/>
    <w:rsid w:val="008B5B3E"/>
    <w:rsid w:val="008C3901"/>
    <w:rsid w:val="008D7475"/>
    <w:rsid w:val="008E766D"/>
    <w:rsid w:val="008F0A38"/>
    <w:rsid w:val="008F30AA"/>
    <w:rsid w:val="009072D1"/>
    <w:rsid w:val="00924ADC"/>
    <w:rsid w:val="0092542A"/>
    <w:rsid w:val="00933DB5"/>
    <w:rsid w:val="00943174"/>
    <w:rsid w:val="00943A17"/>
    <w:rsid w:val="009453BC"/>
    <w:rsid w:val="00954C6C"/>
    <w:rsid w:val="00955211"/>
    <w:rsid w:val="009629EE"/>
    <w:rsid w:val="00966D04"/>
    <w:rsid w:val="00982950"/>
    <w:rsid w:val="00991278"/>
    <w:rsid w:val="0099175E"/>
    <w:rsid w:val="009934ED"/>
    <w:rsid w:val="009943A4"/>
    <w:rsid w:val="00997858"/>
    <w:rsid w:val="009A1CCA"/>
    <w:rsid w:val="009B485A"/>
    <w:rsid w:val="009D508B"/>
    <w:rsid w:val="009D6FE7"/>
    <w:rsid w:val="009E16EA"/>
    <w:rsid w:val="009E251E"/>
    <w:rsid w:val="009F042E"/>
    <w:rsid w:val="009F21B5"/>
    <w:rsid w:val="00A00B95"/>
    <w:rsid w:val="00A01AB9"/>
    <w:rsid w:val="00A048EC"/>
    <w:rsid w:val="00A30C38"/>
    <w:rsid w:val="00A31653"/>
    <w:rsid w:val="00A42BE5"/>
    <w:rsid w:val="00A476F1"/>
    <w:rsid w:val="00A56C45"/>
    <w:rsid w:val="00A6775C"/>
    <w:rsid w:val="00A7042D"/>
    <w:rsid w:val="00A76F36"/>
    <w:rsid w:val="00A81C3E"/>
    <w:rsid w:val="00A82A43"/>
    <w:rsid w:val="00A9010E"/>
    <w:rsid w:val="00A940EF"/>
    <w:rsid w:val="00A9726D"/>
    <w:rsid w:val="00AA2FAE"/>
    <w:rsid w:val="00AB30C9"/>
    <w:rsid w:val="00AB751E"/>
    <w:rsid w:val="00AC0323"/>
    <w:rsid w:val="00AD5C66"/>
    <w:rsid w:val="00AD6C23"/>
    <w:rsid w:val="00AF0292"/>
    <w:rsid w:val="00AF1EDD"/>
    <w:rsid w:val="00AF4452"/>
    <w:rsid w:val="00B01DA6"/>
    <w:rsid w:val="00B14007"/>
    <w:rsid w:val="00B22FDE"/>
    <w:rsid w:val="00B32D4B"/>
    <w:rsid w:val="00B402B9"/>
    <w:rsid w:val="00B4053E"/>
    <w:rsid w:val="00B437D5"/>
    <w:rsid w:val="00B56D26"/>
    <w:rsid w:val="00B57659"/>
    <w:rsid w:val="00B60D54"/>
    <w:rsid w:val="00B8205C"/>
    <w:rsid w:val="00B857BD"/>
    <w:rsid w:val="00B86BCD"/>
    <w:rsid w:val="00B91CA1"/>
    <w:rsid w:val="00B96060"/>
    <w:rsid w:val="00BC232B"/>
    <w:rsid w:val="00BD2533"/>
    <w:rsid w:val="00BD35AE"/>
    <w:rsid w:val="00BD3F29"/>
    <w:rsid w:val="00BE5952"/>
    <w:rsid w:val="00BE6BE6"/>
    <w:rsid w:val="00BF0F10"/>
    <w:rsid w:val="00BF10E9"/>
    <w:rsid w:val="00BF3695"/>
    <w:rsid w:val="00BF4E46"/>
    <w:rsid w:val="00C25EDF"/>
    <w:rsid w:val="00C27C1A"/>
    <w:rsid w:val="00C36F18"/>
    <w:rsid w:val="00C40BE4"/>
    <w:rsid w:val="00C41DE3"/>
    <w:rsid w:val="00C47206"/>
    <w:rsid w:val="00C67B69"/>
    <w:rsid w:val="00C72ABE"/>
    <w:rsid w:val="00C976BC"/>
    <w:rsid w:val="00CA6394"/>
    <w:rsid w:val="00CB0F3A"/>
    <w:rsid w:val="00CB70AD"/>
    <w:rsid w:val="00CC33CF"/>
    <w:rsid w:val="00CD0451"/>
    <w:rsid w:val="00CD1B92"/>
    <w:rsid w:val="00CD68C5"/>
    <w:rsid w:val="00CF4F6E"/>
    <w:rsid w:val="00D133E9"/>
    <w:rsid w:val="00D15DFE"/>
    <w:rsid w:val="00D21D63"/>
    <w:rsid w:val="00D235D0"/>
    <w:rsid w:val="00D41DC8"/>
    <w:rsid w:val="00D53B6F"/>
    <w:rsid w:val="00D54A61"/>
    <w:rsid w:val="00D566B6"/>
    <w:rsid w:val="00D6006D"/>
    <w:rsid w:val="00D72A07"/>
    <w:rsid w:val="00D72E02"/>
    <w:rsid w:val="00D75AAF"/>
    <w:rsid w:val="00D852FD"/>
    <w:rsid w:val="00D935E5"/>
    <w:rsid w:val="00DA0F11"/>
    <w:rsid w:val="00DA580A"/>
    <w:rsid w:val="00DA6181"/>
    <w:rsid w:val="00DB4B5B"/>
    <w:rsid w:val="00DB66E5"/>
    <w:rsid w:val="00DC0C73"/>
    <w:rsid w:val="00DE52FD"/>
    <w:rsid w:val="00DF30F1"/>
    <w:rsid w:val="00E111C4"/>
    <w:rsid w:val="00E22B7E"/>
    <w:rsid w:val="00E31BCB"/>
    <w:rsid w:val="00E33456"/>
    <w:rsid w:val="00E40C63"/>
    <w:rsid w:val="00E41182"/>
    <w:rsid w:val="00E4361D"/>
    <w:rsid w:val="00E54F17"/>
    <w:rsid w:val="00E65451"/>
    <w:rsid w:val="00E67097"/>
    <w:rsid w:val="00E778F6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EE663B"/>
    <w:rsid w:val="00F14176"/>
    <w:rsid w:val="00F200FD"/>
    <w:rsid w:val="00F20F72"/>
    <w:rsid w:val="00F219F1"/>
    <w:rsid w:val="00F36FA0"/>
    <w:rsid w:val="00F419B4"/>
    <w:rsid w:val="00F42147"/>
    <w:rsid w:val="00F44822"/>
    <w:rsid w:val="00F464AB"/>
    <w:rsid w:val="00F651D0"/>
    <w:rsid w:val="00F66A1F"/>
    <w:rsid w:val="00F81AE9"/>
    <w:rsid w:val="00F848FB"/>
    <w:rsid w:val="00F86468"/>
    <w:rsid w:val="00F91CF4"/>
    <w:rsid w:val="00F93F87"/>
    <w:rsid w:val="00FA4D66"/>
    <w:rsid w:val="00FA7600"/>
    <w:rsid w:val="00FB06A1"/>
    <w:rsid w:val="00FB07B6"/>
    <w:rsid w:val="00FB3DCE"/>
    <w:rsid w:val="00FB3FAF"/>
    <w:rsid w:val="00FD6A00"/>
    <w:rsid w:val="00FE1868"/>
    <w:rsid w:val="00FE388D"/>
    <w:rsid w:val="00FF40AF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C09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ForceRight">
    <w:name w:val="ForceRight"/>
    <w:basedOn w:val="Normal"/>
    <w:link w:val="ForceRightChar"/>
    <w:qFormat/>
    <w:rsid w:val="00F42147"/>
    <w:pPr>
      <w:jc w:val="right"/>
    </w:pPr>
    <w:rPr>
      <w:rFonts w:ascii="Helvetica" w:hAnsi="Helvetica"/>
      <w:color w:val="7F7F7F" w:themeColor="text1" w:themeTint="80"/>
      <w:sz w:val="18"/>
      <w:szCs w:val="18"/>
    </w:rPr>
  </w:style>
  <w:style w:type="character" w:customStyle="1" w:styleId="ForceRightChar">
    <w:name w:val="ForceRight Char"/>
    <w:basedOn w:val="DefaultParagraphFont"/>
    <w:link w:val="ForceRight"/>
    <w:rsid w:val="00F42147"/>
    <w:rPr>
      <w:rFonts w:ascii="Helvetica" w:hAnsi="Helvetica"/>
      <w:color w:val="7F7F7F" w:themeColor="text1" w:themeTint="8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C0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d7dfe0dac4c44da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7CDC2-A44A-4293-A92E-60BA9FC09A59}"/>
      </w:docPartPr>
      <w:docPartBody>
        <w:p w:rsidR="0084622E" w:rsidRDefault="002E2EF1">
          <w:r w:rsidRPr="00F834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407C6"/>
    <w:rsid w:val="00077AA3"/>
    <w:rsid w:val="00084FA1"/>
    <w:rsid w:val="000C16BE"/>
    <w:rsid w:val="000D46EE"/>
    <w:rsid w:val="001048C2"/>
    <w:rsid w:val="00142F34"/>
    <w:rsid w:val="001D47CB"/>
    <w:rsid w:val="001D4901"/>
    <w:rsid w:val="001E1FCE"/>
    <w:rsid w:val="00253AE8"/>
    <w:rsid w:val="002757AE"/>
    <w:rsid w:val="00281485"/>
    <w:rsid w:val="002A2170"/>
    <w:rsid w:val="002C0A5F"/>
    <w:rsid w:val="002D6060"/>
    <w:rsid w:val="002E2EF1"/>
    <w:rsid w:val="002F1D4D"/>
    <w:rsid w:val="003A5721"/>
    <w:rsid w:val="003A7CEE"/>
    <w:rsid w:val="003E142C"/>
    <w:rsid w:val="00406BBC"/>
    <w:rsid w:val="00505755"/>
    <w:rsid w:val="00506B8D"/>
    <w:rsid w:val="005421E0"/>
    <w:rsid w:val="00572F72"/>
    <w:rsid w:val="005A73B0"/>
    <w:rsid w:val="006276C8"/>
    <w:rsid w:val="006B4C0D"/>
    <w:rsid w:val="006C4135"/>
    <w:rsid w:val="00711807"/>
    <w:rsid w:val="007D24C5"/>
    <w:rsid w:val="008119FA"/>
    <w:rsid w:val="00825C7F"/>
    <w:rsid w:val="0084622E"/>
    <w:rsid w:val="008470BE"/>
    <w:rsid w:val="0085216E"/>
    <w:rsid w:val="0085685E"/>
    <w:rsid w:val="0086428D"/>
    <w:rsid w:val="00874B10"/>
    <w:rsid w:val="00874D5F"/>
    <w:rsid w:val="008C17AE"/>
    <w:rsid w:val="00930259"/>
    <w:rsid w:val="00945FA5"/>
    <w:rsid w:val="00966DB3"/>
    <w:rsid w:val="009B037E"/>
    <w:rsid w:val="009B1A13"/>
    <w:rsid w:val="00A07B30"/>
    <w:rsid w:val="00A97C90"/>
    <w:rsid w:val="00AA514F"/>
    <w:rsid w:val="00AD293F"/>
    <w:rsid w:val="00AD7932"/>
    <w:rsid w:val="00AF25F5"/>
    <w:rsid w:val="00B00D19"/>
    <w:rsid w:val="00B167C3"/>
    <w:rsid w:val="00B56AF6"/>
    <w:rsid w:val="00B625BB"/>
    <w:rsid w:val="00B73248"/>
    <w:rsid w:val="00B754E6"/>
    <w:rsid w:val="00B80F38"/>
    <w:rsid w:val="00B84D80"/>
    <w:rsid w:val="00BA7280"/>
    <w:rsid w:val="00BC78C9"/>
    <w:rsid w:val="00C05BBD"/>
    <w:rsid w:val="00C64B99"/>
    <w:rsid w:val="00CB2396"/>
    <w:rsid w:val="00CD1329"/>
    <w:rsid w:val="00CE7DDE"/>
    <w:rsid w:val="00D05ADC"/>
    <w:rsid w:val="00D2147A"/>
    <w:rsid w:val="00D21E39"/>
    <w:rsid w:val="00D72C86"/>
    <w:rsid w:val="00D8119B"/>
    <w:rsid w:val="00DC1174"/>
    <w:rsid w:val="00E45027"/>
    <w:rsid w:val="00E75C1C"/>
    <w:rsid w:val="00F05179"/>
    <w:rsid w:val="00F321A0"/>
    <w:rsid w:val="00F36D1D"/>
    <w:rsid w:val="00F66AE7"/>
    <w:rsid w:val="00FC2ACF"/>
    <w:rsid w:val="00FE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C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A t r i c o n   S a l e s   O r d e r / 5 0 0 0 1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V e n d o r _ I t e m _ N o _ > V e n d o r _ I t e m _ N o _ < / V e n d o r _ I t e m _ N o _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0DDFB-F339-4222-9E8C-D520F1B7B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2021-02-02T22:17:00Z</dcterms:created>
  <dcterms:modified xsi:type="dcterms:W3CDTF">2021-02-03T12:16:00Z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2017-06-29T13:06:13.6019002+03:00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